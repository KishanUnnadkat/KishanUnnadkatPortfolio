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86DC8" w14:textId="77777777" w:rsidR="000E0663" w:rsidRDefault="006470EC" w:rsidP="000E0663">
      <w:pPr>
        <w:pStyle w:val="Title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Kishan</w:t>
      </w:r>
      <w:r w:rsidR="00A5294E" w:rsidRPr="00A5294E">
        <w:rPr>
          <w:color w:val="auto"/>
          <w:sz w:val="40"/>
          <w:szCs w:val="40"/>
        </w:rPr>
        <w:t xml:space="preserve"> Unnadkat</w:t>
      </w:r>
    </w:p>
    <w:p w14:paraId="129C05E7" w14:textId="11A865CE" w:rsidR="00A5294E" w:rsidRPr="000E0663" w:rsidRDefault="00A5294E" w:rsidP="000E0663">
      <w:pPr>
        <w:pStyle w:val="Title"/>
        <w:jc w:val="center"/>
        <w:rPr>
          <w:color w:val="auto"/>
          <w:sz w:val="40"/>
          <w:szCs w:val="40"/>
        </w:rPr>
      </w:pPr>
      <w:r w:rsidRPr="000E0663">
        <w:rPr>
          <w:color w:val="auto"/>
          <w:sz w:val="22"/>
          <w:szCs w:val="22"/>
        </w:rPr>
        <w:t>53 Chadwell Heath Lane</w:t>
      </w:r>
      <w:r w:rsidR="00A27F7D" w:rsidRPr="000E0663">
        <w:rPr>
          <w:color w:val="auto"/>
          <w:sz w:val="22"/>
          <w:szCs w:val="22"/>
        </w:rPr>
        <w:t xml:space="preserve"> </w:t>
      </w:r>
      <w:r w:rsidRPr="000E0663">
        <w:rPr>
          <w:color w:val="auto"/>
          <w:sz w:val="22"/>
          <w:szCs w:val="22"/>
        </w:rPr>
        <w:sym w:font="Wingdings 2" w:char="F097"/>
      </w:r>
      <w:r w:rsidR="007D1412" w:rsidRPr="000E0663">
        <w:rPr>
          <w:color w:val="auto"/>
          <w:sz w:val="22"/>
          <w:szCs w:val="22"/>
        </w:rPr>
        <w:t xml:space="preserve"> </w:t>
      </w:r>
      <w:r w:rsidR="00DF71D0" w:rsidRPr="000E0663">
        <w:rPr>
          <w:color w:val="auto"/>
          <w:sz w:val="22"/>
          <w:szCs w:val="22"/>
        </w:rPr>
        <w:t xml:space="preserve">Romford, Essex, </w:t>
      </w:r>
      <w:r w:rsidRPr="000E0663">
        <w:rPr>
          <w:color w:val="auto"/>
          <w:sz w:val="22"/>
          <w:szCs w:val="22"/>
        </w:rPr>
        <w:t>RM6 4LP</w:t>
      </w:r>
      <w:r w:rsidRPr="000E0663">
        <w:rPr>
          <w:color w:val="auto"/>
          <w:sz w:val="22"/>
          <w:szCs w:val="22"/>
        </w:rPr>
        <w:br/>
        <w:t xml:space="preserve">Phone: </w:t>
      </w:r>
      <w:r w:rsidR="006470EC" w:rsidRPr="000E0663">
        <w:rPr>
          <w:color w:val="auto"/>
          <w:sz w:val="22"/>
          <w:szCs w:val="22"/>
        </w:rPr>
        <w:t>07756760257</w:t>
      </w:r>
      <w:r w:rsidRPr="000E0663">
        <w:rPr>
          <w:color w:val="auto"/>
          <w:sz w:val="22"/>
          <w:szCs w:val="22"/>
        </w:rPr>
        <w:t xml:space="preserve"> </w:t>
      </w:r>
      <w:r w:rsidRPr="000E0663">
        <w:rPr>
          <w:color w:val="auto"/>
          <w:sz w:val="22"/>
          <w:szCs w:val="22"/>
        </w:rPr>
        <w:sym w:font="Wingdings 2" w:char="F097"/>
      </w:r>
      <w:r w:rsidR="006470EC" w:rsidRPr="000E0663">
        <w:rPr>
          <w:color w:val="auto"/>
          <w:sz w:val="22"/>
          <w:szCs w:val="22"/>
        </w:rPr>
        <w:t xml:space="preserve"> E-Mail: kishan</w:t>
      </w:r>
      <w:r w:rsidRPr="000E0663">
        <w:rPr>
          <w:color w:val="auto"/>
          <w:sz w:val="22"/>
          <w:szCs w:val="22"/>
        </w:rPr>
        <w:t>unnadkat@gmail.com</w:t>
      </w:r>
    </w:p>
    <w:p w14:paraId="46125A77" w14:textId="5118FECC" w:rsidR="00F015DE" w:rsidRDefault="00AE23E5">
      <w:pPr>
        <w:pStyle w:val="Heading1"/>
      </w:pPr>
      <w:r>
        <w:t>Key Skills &amp; Competencies</w:t>
      </w:r>
    </w:p>
    <w:p w14:paraId="439D275D" w14:textId="1B30A13C" w:rsidR="00B13188" w:rsidRPr="00DA3AF1" w:rsidRDefault="00DF47FA" w:rsidP="00DA3AF1">
      <w:pPr>
        <w:pStyle w:val="ListParagraph"/>
        <w:numPr>
          <w:ilvl w:val="0"/>
          <w:numId w:val="13"/>
        </w:numPr>
        <w:rPr>
          <w:sz w:val="22"/>
        </w:rPr>
      </w:pPr>
      <w:r>
        <w:rPr>
          <w:b/>
          <w:sz w:val="22"/>
        </w:rPr>
        <w:t>Technological Skills</w:t>
      </w:r>
      <w:r w:rsidR="009F59D4">
        <w:rPr>
          <w:b/>
          <w:sz w:val="22"/>
        </w:rPr>
        <w:t xml:space="preserve">: </w:t>
      </w:r>
      <w:r w:rsidR="00DA3AF1" w:rsidRPr="009F59D4">
        <w:rPr>
          <w:sz w:val="22"/>
        </w:rPr>
        <w:t>Pr</w:t>
      </w:r>
      <w:r w:rsidR="00DA3AF1">
        <w:rPr>
          <w:sz w:val="22"/>
        </w:rPr>
        <w:t>ogramming and development in C, Java,</w:t>
      </w:r>
      <w:r w:rsidR="00DA3AF1" w:rsidRPr="009F59D4">
        <w:rPr>
          <w:sz w:val="22"/>
        </w:rPr>
        <w:t xml:space="preserve"> </w:t>
      </w:r>
      <w:r w:rsidR="00351394">
        <w:rPr>
          <w:sz w:val="22"/>
        </w:rPr>
        <w:t xml:space="preserve">Scala, </w:t>
      </w:r>
      <w:r w:rsidR="0026275F">
        <w:rPr>
          <w:sz w:val="22"/>
        </w:rPr>
        <w:t>SQL, Haskell, HTML, CSS and PHP.</w:t>
      </w:r>
    </w:p>
    <w:p w14:paraId="26B7C965" w14:textId="2B3CEDC4" w:rsidR="00AE23E5" w:rsidRPr="009F59D4" w:rsidRDefault="009F59D4" w:rsidP="00AE23E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sz w:val="22"/>
          <w:shd w:val="clear" w:color="auto" w:fill="F6F7F8"/>
          <w:lang w:val="en-GB"/>
        </w:rPr>
        <w:t xml:space="preserve">Meeting Deadlines: </w:t>
      </w:r>
      <w:r w:rsidR="00AE23E5" w:rsidRPr="009F59D4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>A</w:t>
      </w:r>
      <w:r w:rsidR="009D4941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>ble to prioritis</w:t>
      </w:r>
      <w:r w:rsidR="00AE23E5" w:rsidRPr="009F59D4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>e individual workloads according to deadlines</w:t>
      </w:r>
      <w:r w:rsidRPr="009F59D4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>.</w:t>
      </w:r>
    </w:p>
    <w:p w14:paraId="1C711E53" w14:textId="1ECF90FB" w:rsidR="00DF47FA" w:rsidRPr="00CD7AE7" w:rsidRDefault="009F59D4" w:rsidP="00DF47FA">
      <w:pPr>
        <w:pStyle w:val="ListParagraph"/>
        <w:numPr>
          <w:ilvl w:val="0"/>
          <w:numId w:val="13"/>
        </w:numPr>
        <w:rPr>
          <w:sz w:val="22"/>
        </w:rPr>
      </w:pPr>
      <w:r w:rsidRPr="00CD7AE7">
        <w:rPr>
          <w:b/>
          <w:sz w:val="22"/>
        </w:rPr>
        <w:t xml:space="preserve">Analytical Skills: </w:t>
      </w:r>
      <w:r w:rsidR="00101130">
        <w:rPr>
          <w:sz w:val="22"/>
        </w:rPr>
        <w:t xml:space="preserve">Carry out statistical tests and analyse results in a </w:t>
      </w:r>
      <w:r w:rsidR="00FA43E7">
        <w:rPr>
          <w:sz w:val="22"/>
        </w:rPr>
        <w:t>quantitat</w:t>
      </w:r>
      <w:r w:rsidR="008C7F49">
        <w:rPr>
          <w:sz w:val="22"/>
        </w:rPr>
        <w:t>ive manner such as tables and graphs.</w:t>
      </w:r>
    </w:p>
    <w:p w14:paraId="7E6D44A4" w14:textId="77777777" w:rsidR="009E5484" w:rsidRPr="009E5484" w:rsidRDefault="009F59D4" w:rsidP="009E5484">
      <w:pPr>
        <w:pStyle w:val="ListParagraph"/>
        <w:numPr>
          <w:ilvl w:val="0"/>
          <w:numId w:val="13"/>
        </w:numPr>
        <w:rPr>
          <w:b/>
          <w:sz w:val="22"/>
        </w:rPr>
      </w:pPr>
      <w:r w:rsidRPr="00DF47FA">
        <w:rPr>
          <w:rFonts w:ascii="Times New Roman" w:eastAsia="Times New Roman" w:hAnsi="Times New Roman" w:cs="Times New Roman"/>
          <w:b/>
          <w:sz w:val="22"/>
          <w:lang w:val="en-GB"/>
        </w:rPr>
        <w:t>Time Management</w:t>
      </w:r>
      <w:r w:rsidRPr="00DF47FA">
        <w:rPr>
          <w:rFonts w:ascii="Times New Roman" w:eastAsia="Times New Roman" w:hAnsi="Times New Roman" w:cs="Times New Roman"/>
          <w:sz w:val="22"/>
          <w:lang w:val="en-GB"/>
        </w:rPr>
        <w:t xml:space="preserve">: </w:t>
      </w:r>
      <w:r w:rsidR="00DF47FA" w:rsidRPr="00C65D27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>Self-motivated to achieve tasks that have been set to agreed timescales.</w:t>
      </w:r>
    </w:p>
    <w:p w14:paraId="1B54D244" w14:textId="07BC5B20" w:rsidR="001B3D2E" w:rsidRPr="002E154E" w:rsidRDefault="00DF47FA" w:rsidP="009E5484">
      <w:pPr>
        <w:pStyle w:val="ListParagraph"/>
        <w:numPr>
          <w:ilvl w:val="0"/>
          <w:numId w:val="13"/>
        </w:numPr>
        <w:rPr>
          <w:b/>
          <w:sz w:val="22"/>
        </w:rPr>
      </w:pPr>
      <w:r w:rsidRPr="002E154E">
        <w:rPr>
          <w:rFonts w:ascii="Times New Roman" w:eastAsia="Times New Roman" w:hAnsi="Times New Roman" w:cs="Times New Roman"/>
          <w:b/>
          <w:sz w:val="22"/>
          <w:lang w:val="en-GB"/>
        </w:rPr>
        <w:t>Problem Solving:</w:t>
      </w:r>
      <w:r w:rsidRPr="002E154E">
        <w:rPr>
          <w:b/>
          <w:sz w:val="22"/>
        </w:rPr>
        <w:t xml:space="preserve"> </w:t>
      </w:r>
      <w:r w:rsidRPr="002E154E">
        <w:rPr>
          <w:rFonts w:ascii="Times New Roman" w:hAnsi="Times New Roman" w:cs="Times New Roman"/>
          <w:sz w:val="22"/>
        </w:rPr>
        <w:t>Ability to solve</w:t>
      </w:r>
      <w:r w:rsidR="00FC29F6" w:rsidRPr="002E154E">
        <w:rPr>
          <w:rFonts w:ascii="Times New Roman" w:hAnsi="Times New Roman" w:cs="Times New Roman"/>
          <w:sz w:val="22"/>
        </w:rPr>
        <w:t xml:space="preserve"> </w:t>
      </w:r>
      <w:r w:rsidR="003D2C15" w:rsidRPr="002E154E">
        <w:rPr>
          <w:rFonts w:ascii="Times New Roman" w:hAnsi="Times New Roman" w:cs="Times New Roman"/>
          <w:sz w:val="22"/>
        </w:rPr>
        <w:t>problems</w:t>
      </w:r>
      <w:r w:rsidR="00FC29F6" w:rsidRPr="002E154E">
        <w:rPr>
          <w:rFonts w:ascii="Times New Roman" w:hAnsi="Times New Roman" w:cs="Times New Roman"/>
          <w:sz w:val="22"/>
        </w:rPr>
        <w:t xml:space="preserve"> i</w:t>
      </w:r>
      <w:r w:rsidR="003D2C15" w:rsidRPr="002E154E">
        <w:rPr>
          <w:rFonts w:ascii="Times New Roman" w:hAnsi="Times New Roman" w:cs="Times New Roman"/>
          <w:sz w:val="22"/>
        </w:rPr>
        <w:t xml:space="preserve">n programs </w:t>
      </w:r>
      <w:r w:rsidR="00CC6B2C" w:rsidRPr="002E154E">
        <w:rPr>
          <w:rFonts w:ascii="Times New Roman" w:hAnsi="Times New Roman" w:cs="Times New Roman"/>
          <w:sz w:val="22"/>
        </w:rPr>
        <w:t>by</w:t>
      </w:r>
      <w:r w:rsidR="003D2C15" w:rsidRPr="002E154E">
        <w:rPr>
          <w:rFonts w:ascii="Times New Roman" w:hAnsi="Times New Roman" w:cs="Times New Roman"/>
          <w:sz w:val="22"/>
        </w:rPr>
        <w:t xml:space="preserve"> </w:t>
      </w:r>
      <w:r w:rsidR="00CC6B2C" w:rsidRPr="002E154E">
        <w:rPr>
          <w:rFonts w:ascii="Times New Roman" w:hAnsi="Times New Roman" w:cs="Times New Roman"/>
          <w:sz w:val="22"/>
        </w:rPr>
        <w:t>modifying</w:t>
      </w:r>
      <w:r w:rsidR="003D2C15" w:rsidRPr="002E154E">
        <w:rPr>
          <w:rFonts w:ascii="Times New Roman" w:hAnsi="Times New Roman" w:cs="Times New Roman"/>
          <w:sz w:val="22"/>
        </w:rPr>
        <w:t xml:space="preserve"> algorithms quickly and efficiently.</w:t>
      </w:r>
    </w:p>
    <w:p w14:paraId="36062D46" w14:textId="4FEA3923" w:rsidR="00AE23E5" w:rsidRPr="00DA3AF1" w:rsidRDefault="001B3D2E" w:rsidP="00AE23E5">
      <w:pPr>
        <w:pStyle w:val="ListParagraph"/>
        <w:numPr>
          <w:ilvl w:val="0"/>
          <w:numId w:val="13"/>
        </w:numPr>
        <w:rPr>
          <w:b/>
          <w:sz w:val="22"/>
        </w:rPr>
      </w:pPr>
      <w:r w:rsidRPr="00DA3AF1">
        <w:rPr>
          <w:rFonts w:ascii="Times New Roman" w:eastAsia="Times New Roman" w:hAnsi="Times New Roman" w:cs="Times New Roman"/>
          <w:b/>
          <w:sz w:val="22"/>
          <w:lang w:val="en-GB"/>
        </w:rPr>
        <w:t>Working as a team as well as independently:</w:t>
      </w:r>
      <w:r w:rsidRPr="00DA3AF1">
        <w:rPr>
          <w:b/>
          <w:sz w:val="22"/>
        </w:rPr>
        <w:t xml:space="preserve"> </w:t>
      </w:r>
      <w:r w:rsidRPr="00DA3AF1">
        <w:rPr>
          <w:sz w:val="22"/>
        </w:rPr>
        <w:t>I have had group assignments during my studies, in which we collaborated as a group to design a presentation. I also work well independently, as I believe in my abilities and I am confident in embracing any challenges that come my way.</w:t>
      </w:r>
    </w:p>
    <w:p w14:paraId="4354CCBB" w14:textId="3CD09C8E" w:rsidR="009B09C4" w:rsidRPr="0061202A" w:rsidRDefault="00ED7242" w:rsidP="009B09C4">
      <w:pPr>
        <w:pStyle w:val="ListParagraph"/>
        <w:numPr>
          <w:ilvl w:val="0"/>
          <w:numId w:val="13"/>
        </w:numPr>
        <w:rPr>
          <w:sz w:val="22"/>
        </w:rPr>
      </w:pPr>
      <w:bookmarkStart w:id="0" w:name="_GoBack"/>
      <w:r w:rsidRPr="0061202A">
        <w:rPr>
          <w:rFonts w:ascii="Times New Roman" w:eastAsia="Times New Roman" w:hAnsi="Times New Roman" w:cs="Times New Roman"/>
          <w:b/>
          <w:sz w:val="22"/>
          <w:lang w:val="en-GB"/>
        </w:rPr>
        <w:t>Reliability:</w:t>
      </w:r>
      <w:r w:rsidR="009B09C4" w:rsidRPr="0061202A">
        <w:rPr>
          <w:sz w:val="22"/>
        </w:rPr>
        <w:t xml:space="preserve"> </w:t>
      </w:r>
      <w:r w:rsidR="00DA3AF1" w:rsidRPr="0061202A">
        <w:rPr>
          <w:sz w:val="22"/>
        </w:rPr>
        <w:t>Excellent attendance in lectures and labs</w:t>
      </w:r>
    </w:p>
    <w:p w14:paraId="55F17D39" w14:textId="7EEA32CD" w:rsidR="009B09C4" w:rsidRPr="009B09C4" w:rsidRDefault="009B09C4" w:rsidP="009B09C4">
      <w:pPr>
        <w:pStyle w:val="ListParagraph"/>
        <w:numPr>
          <w:ilvl w:val="0"/>
          <w:numId w:val="13"/>
        </w:numPr>
        <w:rPr>
          <w:sz w:val="22"/>
        </w:rPr>
      </w:pPr>
      <w:r w:rsidRPr="009B09C4">
        <w:rPr>
          <w:b/>
          <w:sz w:val="22"/>
        </w:rPr>
        <w:t xml:space="preserve">Planning and Decision Making: </w:t>
      </w:r>
      <w:r w:rsidRPr="009B09C4">
        <w:rPr>
          <w:rFonts w:ascii="Times New Roman" w:hAnsi="Times New Roman" w:cs="Times New Roman"/>
          <w:sz w:val="22"/>
        </w:rPr>
        <w:t>The ability to plan</w:t>
      </w:r>
      <w:r>
        <w:rPr>
          <w:rFonts w:ascii="Times New Roman" w:hAnsi="Times New Roman" w:cs="Times New Roman"/>
          <w:sz w:val="22"/>
        </w:rPr>
        <w:t xml:space="preserve"> prior to any task</w:t>
      </w:r>
      <w:r w:rsidRPr="009B09C4">
        <w:rPr>
          <w:rFonts w:ascii="Times New Roman" w:hAnsi="Times New Roman" w:cs="Times New Roman"/>
          <w:sz w:val="22"/>
        </w:rPr>
        <w:t xml:space="preserve"> and make judgments on the basis of available data</w:t>
      </w:r>
      <w:r w:rsidRPr="009B09C4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 xml:space="preserve"> under pressure</w:t>
      </w:r>
      <w:r w:rsidR="004A5B8C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>.</w:t>
      </w:r>
    </w:p>
    <w:p w14:paraId="02C5F8CA" w14:textId="78B575BE" w:rsidR="009B09C4" w:rsidRPr="002D4BA0" w:rsidRDefault="009B09C4" w:rsidP="009B09C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2"/>
          <w:lang w:val="en-GB"/>
        </w:rPr>
      </w:pPr>
      <w:r w:rsidRPr="002D4BA0">
        <w:rPr>
          <w:rFonts w:ascii="Times New Roman" w:eastAsia="Times New Roman" w:hAnsi="Times New Roman" w:cs="Times New Roman"/>
          <w:b/>
          <w:sz w:val="22"/>
          <w:shd w:val="clear" w:color="auto" w:fill="F6F7F8"/>
          <w:lang w:val="en-GB"/>
        </w:rPr>
        <w:t xml:space="preserve">Creativity: </w:t>
      </w:r>
      <w:r w:rsidRPr="002D4BA0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 xml:space="preserve">Able to </w:t>
      </w:r>
      <w:r w:rsidR="002D4BA0" w:rsidRPr="002D4BA0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 xml:space="preserve">think outside the box in unfamiliar situations </w:t>
      </w:r>
      <w:r w:rsidR="002D4BA0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>helping</w:t>
      </w:r>
      <w:r w:rsidR="002D4BA0" w:rsidRPr="002D4BA0">
        <w:rPr>
          <w:rFonts w:ascii="Times New Roman" w:eastAsia="Times New Roman" w:hAnsi="Times New Roman" w:cs="Times New Roman"/>
          <w:sz w:val="22"/>
          <w:shd w:val="clear" w:color="auto" w:fill="F6F7F8"/>
          <w:lang w:val="en-GB"/>
        </w:rPr>
        <w:t xml:space="preserve"> me deal with problems in a more efficient way.</w:t>
      </w:r>
    </w:p>
    <w:bookmarkEnd w:id="0"/>
    <w:p w14:paraId="138BE63D" w14:textId="0841384B" w:rsidR="0061202A" w:rsidRPr="002E154E" w:rsidRDefault="00DB40C2" w:rsidP="00283D98">
      <w:pPr>
        <w:pStyle w:val="ListParagraph"/>
        <w:numPr>
          <w:ilvl w:val="0"/>
          <w:numId w:val="13"/>
        </w:numPr>
        <w:rPr>
          <w:b/>
          <w:sz w:val="22"/>
        </w:rPr>
      </w:pPr>
      <w:r w:rsidRPr="002E154E">
        <w:rPr>
          <w:b/>
          <w:sz w:val="22"/>
        </w:rPr>
        <w:t xml:space="preserve">Achieving Targets: </w:t>
      </w:r>
      <w:r w:rsidR="0061202A" w:rsidRPr="002E154E">
        <w:rPr>
          <w:sz w:val="22"/>
        </w:rPr>
        <w:t xml:space="preserve">Working </w:t>
      </w:r>
      <w:r w:rsidR="000E4DF4" w:rsidRPr="002E154E">
        <w:rPr>
          <w:sz w:val="22"/>
        </w:rPr>
        <w:t>at Homebase over Christmas where higher individual targets were set and contributed towards total sales. All targets were met.</w:t>
      </w:r>
    </w:p>
    <w:p w14:paraId="23F2537D" w14:textId="537FDF65" w:rsidR="00F015DE" w:rsidRDefault="000201D0" w:rsidP="00DB40C2">
      <w:pPr>
        <w:pStyle w:val="Heading1"/>
        <w:ind w:left="0" w:firstLine="0"/>
      </w:pPr>
      <w:r>
        <w:t>Education</w:t>
      </w:r>
    </w:p>
    <w:p w14:paraId="22799BE2" w14:textId="3D09B3B6" w:rsidR="00F015DE" w:rsidRPr="0001474C" w:rsidRDefault="008919D9">
      <w:pPr>
        <w:pStyle w:val="Heading2"/>
        <w:rPr>
          <w:sz w:val="22"/>
          <w:szCs w:val="22"/>
        </w:rPr>
      </w:pPr>
      <w:sdt>
        <w:sdtPr>
          <w:rPr>
            <w:sz w:val="22"/>
            <w:szCs w:val="22"/>
          </w:rPr>
          <w:id w:val="9459748"/>
          <w:placeholder>
            <w:docPart w:val="90DB99973A926E49A89C5D2E6AD87DF2"/>
          </w:placeholder>
        </w:sdtPr>
        <w:sdtEndPr/>
        <w:sdtContent>
          <w:r w:rsidR="00D86D82">
            <w:rPr>
              <w:sz w:val="22"/>
              <w:szCs w:val="22"/>
            </w:rPr>
            <w:t>De-Montfort University</w:t>
          </w:r>
        </w:sdtContent>
      </w:sdt>
      <w:r w:rsidR="000201D0" w:rsidRPr="0001474C">
        <w:rPr>
          <w:sz w:val="22"/>
          <w:szCs w:val="22"/>
        </w:rPr>
        <w:tab/>
      </w:r>
      <w:r w:rsidR="009E29F8">
        <w:rPr>
          <w:sz w:val="22"/>
          <w:szCs w:val="22"/>
        </w:rPr>
        <w:tab/>
        <w:t>September 2014 – May 2018</w:t>
      </w:r>
    </w:p>
    <w:sdt>
      <w:sdtPr>
        <w:rPr>
          <w:sz w:val="22"/>
        </w:rPr>
        <w:id w:val="9459749"/>
        <w:placeholder>
          <w:docPart w:val="45FBA1D7F9699047BDA1D62DFD37E016"/>
        </w:placeholder>
      </w:sdtPr>
      <w:sdtEndPr>
        <w:rPr>
          <w:color w:val="FF0000"/>
        </w:rPr>
      </w:sdtEndPr>
      <w:sdtContent>
        <w:p w14:paraId="028BA61F" w14:textId="0F378110" w:rsidR="0062099A" w:rsidRPr="0001474C" w:rsidRDefault="00CA7A13">
          <w:pPr>
            <w:pStyle w:val="BodyText"/>
            <w:rPr>
              <w:sz w:val="22"/>
            </w:rPr>
          </w:pPr>
          <w:r w:rsidRPr="0001474C">
            <w:rPr>
              <w:sz w:val="22"/>
            </w:rPr>
            <w:t xml:space="preserve">BSc </w:t>
          </w:r>
          <w:r w:rsidR="00D3638A" w:rsidRPr="0001474C">
            <w:rPr>
              <w:sz w:val="22"/>
            </w:rPr>
            <w:t xml:space="preserve">(Hons) </w:t>
          </w:r>
          <w:r w:rsidR="00D86D82">
            <w:rPr>
              <w:sz w:val="22"/>
            </w:rPr>
            <w:t>Computer</w:t>
          </w:r>
          <w:r w:rsidRPr="0001474C">
            <w:rPr>
              <w:sz w:val="22"/>
            </w:rPr>
            <w:t xml:space="preserve"> Science</w:t>
          </w:r>
        </w:p>
        <w:p w14:paraId="3DD2D517" w14:textId="1403F07F" w:rsidR="003D0257" w:rsidRPr="0001474C" w:rsidRDefault="003D0257" w:rsidP="003D0257">
          <w:pPr>
            <w:pStyle w:val="BodyText"/>
            <w:rPr>
              <w:sz w:val="22"/>
            </w:rPr>
          </w:pPr>
          <w:r>
            <w:rPr>
              <w:sz w:val="22"/>
            </w:rPr>
            <w:t>Second</w:t>
          </w:r>
          <w:r w:rsidRPr="0001474C">
            <w:rPr>
              <w:sz w:val="22"/>
            </w:rPr>
            <w:t xml:space="preserve"> Year:</w:t>
          </w:r>
        </w:p>
        <w:p w14:paraId="5C45B270" w14:textId="6733A655" w:rsidR="003D0257" w:rsidRPr="0086270B" w:rsidRDefault="003D0257" w:rsidP="003D0257">
          <w:pPr>
            <w:pStyle w:val="ListParagraph"/>
            <w:rPr>
              <w:sz w:val="22"/>
            </w:rPr>
          </w:pPr>
          <w:r>
            <w:rPr>
              <w:b/>
              <w:sz w:val="22"/>
            </w:rPr>
            <w:t>Organisations, Project Management &amp; Research</w:t>
          </w:r>
          <w:r w:rsidR="004B4849">
            <w:rPr>
              <w:b/>
              <w:sz w:val="22"/>
            </w:rPr>
            <w:t xml:space="preserve"> (2:1)</w:t>
          </w:r>
        </w:p>
        <w:p w14:paraId="78DB5FC8" w14:textId="70FFC2A0" w:rsidR="003D0257" w:rsidRPr="0086270B" w:rsidRDefault="003D0257" w:rsidP="003D0257">
          <w:pPr>
            <w:pStyle w:val="ListParagraph"/>
            <w:rPr>
              <w:sz w:val="22"/>
            </w:rPr>
          </w:pPr>
          <w:r>
            <w:rPr>
              <w:b/>
              <w:sz w:val="22"/>
            </w:rPr>
            <w:t>Object Orientated Software Design &amp; Development</w:t>
          </w:r>
          <w:r w:rsidR="009E29F8">
            <w:rPr>
              <w:b/>
              <w:sz w:val="22"/>
            </w:rPr>
            <w:t xml:space="preserve"> (1</w:t>
          </w:r>
          <w:r w:rsidR="009E29F8">
            <w:rPr>
              <w:b/>
              <w:sz w:val="22"/>
              <w:vertAlign w:val="superscript"/>
            </w:rPr>
            <w:t>st</w:t>
          </w:r>
          <w:r w:rsidR="004B4849">
            <w:rPr>
              <w:b/>
              <w:sz w:val="22"/>
            </w:rPr>
            <w:t>)</w:t>
          </w:r>
        </w:p>
        <w:p w14:paraId="12F6677B" w14:textId="4F52AF38" w:rsidR="003D0257" w:rsidRPr="0086270B" w:rsidRDefault="003D0257" w:rsidP="003D0257">
          <w:pPr>
            <w:pStyle w:val="ListParagraph"/>
            <w:rPr>
              <w:sz w:val="22"/>
            </w:rPr>
          </w:pPr>
          <w:r>
            <w:rPr>
              <w:b/>
              <w:sz w:val="22"/>
            </w:rPr>
            <w:t>Multi-tier Web Applications</w:t>
          </w:r>
          <w:r w:rsidR="004B4849">
            <w:rPr>
              <w:b/>
              <w:sz w:val="22"/>
            </w:rPr>
            <w:t xml:space="preserve"> (</w:t>
          </w:r>
          <w:r w:rsidR="009E29F8">
            <w:rPr>
              <w:b/>
              <w:sz w:val="22"/>
            </w:rPr>
            <w:t>1</w:t>
          </w:r>
          <w:r w:rsidR="009E29F8" w:rsidRPr="009E29F8">
            <w:rPr>
              <w:b/>
              <w:sz w:val="22"/>
              <w:vertAlign w:val="superscript"/>
            </w:rPr>
            <w:t>st</w:t>
          </w:r>
          <w:r w:rsidR="004B4849">
            <w:rPr>
              <w:b/>
              <w:sz w:val="22"/>
            </w:rPr>
            <w:t>)</w:t>
          </w:r>
        </w:p>
        <w:p w14:paraId="11EC9BD9" w14:textId="34DD23B7" w:rsidR="003D0257" w:rsidRDefault="003D0257" w:rsidP="003D0257">
          <w:pPr>
            <w:pStyle w:val="ListParagraph"/>
            <w:rPr>
              <w:b/>
              <w:sz w:val="22"/>
            </w:rPr>
          </w:pPr>
          <w:r>
            <w:rPr>
              <w:b/>
              <w:sz w:val="22"/>
            </w:rPr>
            <w:t>Data Structures &amp; Algorithms</w:t>
          </w:r>
          <w:r w:rsidR="009E29F8">
            <w:rPr>
              <w:b/>
              <w:sz w:val="22"/>
            </w:rPr>
            <w:t xml:space="preserve"> (1</w:t>
          </w:r>
          <w:r w:rsidR="009E29F8" w:rsidRPr="009E29F8">
            <w:rPr>
              <w:b/>
              <w:sz w:val="22"/>
              <w:vertAlign w:val="superscript"/>
            </w:rPr>
            <w:t>st</w:t>
          </w:r>
          <w:r w:rsidR="004B4849">
            <w:rPr>
              <w:b/>
              <w:sz w:val="22"/>
            </w:rPr>
            <w:t>)</w:t>
          </w:r>
        </w:p>
        <w:p w14:paraId="1208FFE7" w14:textId="77777777" w:rsidR="006E185E" w:rsidRPr="0086270B" w:rsidRDefault="006E185E" w:rsidP="003D0257">
          <w:pPr>
            <w:pStyle w:val="ListParagraph"/>
            <w:rPr>
              <w:sz w:val="22"/>
            </w:rPr>
          </w:pPr>
        </w:p>
        <w:p w14:paraId="23CE1E98" w14:textId="6D96B871" w:rsidR="00255B0B" w:rsidRPr="0001474C" w:rsidRDefault="003D0257" w:rsidP="00255B0B">
          <w:pPr>
            <w:pStyle w:val="BodyText"/>
            <w:rPr>
              <w:sz w:val="22"/>
            </w:rPr>
          </w:pPr>
          <w:r>
            <w:rPr>
              <w:sz w:val="22"/>
            </w:rPr>
            <w:t>First Year</w:t>
          </w:r>
        </w:p>
        <w:p w14:paraId="15BE6AD4" w14:textId="4E2B9F7A" w:rsidR="00D12F7C" w:rsidRPr="0086270B" w:rsidRDefault="00D12F7C" w:rsidP="0086270B">
          <w:pPr>
            <w:pStyle w:val="ListParagraph"/>
            <w:rPr>
              <w:sz w:val="22"/>
            </w:rPr>
          </w:pPr>
          <w:r w:rsidRPr="0086270B">
            <w:rPr>
              <w:b/>
              <w:sz w:val="22"/>
            </w:rPr>
            <w:t>Programming in C (1</w:t>
          </w:r>
          <w:r w:rsidRPr="0086270B">
            <w:rPr>
              <w:b/>
              <w:sz w:val="22"/>
              <w:vertAlign w:val="superscript"/>
            </w:rPr>
            <w:t>st</w:t>
          </w:r>
          <w:r w:rsidRPr="0086270B">
            <w:rPr>
              <w:b/>
              <w:sz w:val="22"/>
            </w:rPr>
            <w:t>)</w:t>
          </w:r>
          <w:r w:rsidR="0086270B" w:rsidRPr="0086270B">
            <w:rPr>
              <w:b/>
              <w:sz w:val="22"/>
            </w:rPr>
            <w:t>:</w:t>
          </w:r>
          <w:r w:rsidR="0086270B" w:rsidRPr="0086270B">
            <w:rPr>
              <w:sz w:val="22"/>
            </w:rPr>
            <w:t xml:space="preserve"> Programming in C.</w:t>
          </w:r>
        </w:p>
        <w:p w14:paraId="4ED8B58A" w14:textId="122F79B9" w:rsidR="00D12F7C" w:rsidRPr="0086270B" w:rsidRDefault="00D12F7C" w:rsidP="0086270B">
          <w:pPr>
            <w:pStyle w:val="ListParagraph"/>
            <w:rPr>
              <w:sz w:val="22"/>
            </w:rPr>
          </w:pPr>
          <w:r w:rsidRPr="0086270B">
            <w:rPr>
              <w:b/>
              <w:sz w:val="22"/>
            </w:rPr>
            <w:t>Computer Law, Ethics and Portfolio (1</w:t>
          </w:r>
          <w:r w:rsidRPr="0086270B">
            <w:rPr>
              <w:b/>
              <w:sz w:val="22"/>
              <w:vertAlign w:val="superscript"/>
            </w:rPr>
            <w:t>st</w:t>
          </w:r>
          <w:r w:rsidRPr="0086270B">
            <w:rPr>
              <w:b/>
              <w:sz w:val="22"/>
            </w:rPr>
            <w:t>)</w:t>
          </w:r>
          <w:r w:rsidR="0086270B" w:rsidRPr="0086270B">
            <w:rPr>
              <w:b/>
              <w:sz w:val="22"/>
            </w:rPr>
            <w:t>:</w:t>
          </w:r>
          <w:r w:rsidR="0086270B" w:rsidRPr="0086270B">
            <w:rPr>
              <w:sz w:val="22"/>
            </w:rPr>
            <w:t xml:space="preserve"> Computer Law, Computer Ethics, and Portfolio.</w:t>
          </w:r>
        </w:p>
        <w:p w14:paraId="6A20BCB9" w14:textId="7EE51A95" w:rsidR="00D12F7C" w:rsidRPr="0086270B" w:rsidRDefault="00D12F7C" w:rsidP="0086270B">
          <w:pPr>
            <w:pStyle w:val="ListParagraph"/>
            <w:rPr>
              <w:sz w:val="22"/>
            </w:rPr>
          </w:pPr>
          <w:r w:rsidRPr="0086270B">
            <w:rPr>
              <w:b/>
              <w:sz w:val="22"/>
            </w:rPr>
            <w:t>Elements of Computing (1</w:t>
          </w:r>
          <w:r w:rsidRPr="0086270B">
            <w:rPr>
              <w:b/>
              <w:sz w:val="22"/>
              <w:vertAlign w:val="superscript"/>
            </w:rPr>
            <w:t>st</w:t>
          </w:r>
          <w:r w:rsidRPr="0086270B">
            <w:rPr>
              <w:b/>
              <w:sz w:val="22"/>
            </w:rPr>
            <w:t>)</w:t>
          </w:r>
          <w:r w:rsidR="0086270B" w:rsidRPr="0086270B">
            <w:rPr>
              <w:b/>
              <w:sz w:val="22"/>
            </w:rPr>
            <w:t>:</w:t>
          </w:r>
          <w:r w:rsidR="0086270B" w:rsidRPr="0086270B">
            <w:rPr>
              <w:sz w:val="22"/>
            </w:rPr>
            <w:t xml:space="preserve"> Operating Systems, Network Security, and Computer Architecture.</w:t>
          </w:r>
        </w:p>
        <w:p w14:paraId="0145C541" w14:textId="2C88E7D9" w:rsidR="00D12F7C" w:rsidRPr="0086270B" w:rsidRDefault="00D12F7C" w:rsidP="0086270B">
          <w:pPr>
            <w:pStyle w:val="ListParagraph"/>
            <w:rPr>
              <w:sz w:val="22"/>
            </w:rPr>
          </w:pPr>
          <w:r w:rsidRPr="0086270B">
            <w:rPr>
              <w:b/>
              <w:sz w:val="22"/>
            </w:rPr>
            <w:t>Computational Modelling (1</w:t>
          </w:r>
          <w:r w:rsidRPr="0086270B">
            <w:rPr>
              <w:b/>
              <w:sz w:val="22"/>
              <w:vertAlign w:val="superscript"/>
            </w:rPr>
            <w:t>st</w:t>
          </w:r>
          <w:r w:rsidRPr="0086270B">
            <w:rPr>
              <w:b/>
              <w:sz w:val="22"/>
            </w:rPr>
            <w:t>)</w:t>
          </w:r>
          <w:r w:rsidR="0086270B" w:rsidRPr="0086270B">
            <w:rPr>
              <w:b/>
              <w:sz w:val="22"/>
            </w:rPr>
            <w:t>:</w:t>
          </w:r>
          <w:r w:rsidR="0086270B" w:rsidRPr="0086270B">
            <w:rPr>
              <w:sz w:val="22"/>
            </w:rPr>
            <w:t xml:space="preserve"> Scientific Testing, Mathematics, Functional Programming.</w:t>
          </w:r>
        </w:p>
        <w:p w14:paraId="2E5DECCB" w14:textId="317558AB" w:rsidR="00F015DE" w:rsidRPr="00650093" w:rsidRDefault="008919D9" w:rsidP="00A55A69">
          <w:pPr>
            <w:pStyle w:val="BodyText"/>
            <w:ind w:left="567" w:right="-257"/>
            <w:rPr>
              <w:color w:val="FF0000"/>
              <w:sz w:val="22"/>
            </w:rPr>
          </w:pPr>
        </w:p>
      </w:sdtContent>
    </w:sdt>
    <w:p w14:paraId="6451EA5B" w14:textId="20299F44" w:rsidR="00F015DE" w:rsidRPr="0001474C" w:rsidRDefault="008919D9">
      <w:pPr>
        <w:pStyle w:val="Heading2"/>
        <w:rPr>
          <w:sz w:val="22"/>
          <w:szCs w:val="22"/>
        </w:rPr>
      </w:pPr>
      <w:sdt>
        <w:sdtPr>
          <w:rPr>
            <w:sz w:val="22"/>
            <w:szCs w:val="22"/>
          </w:rPr>
          <w:id w:val="9459752"/>
          <w:placeholder>
            <w:docPart w:val="81D7A0B50F7502488285620D18FB7388"/>
          </w:placeholder>
        </w:sdtPr>
        <w:sdtEndPr/>
        <w:sdtContent>
          <w:r w:rsidR="00F92A69" w:rsidRPr="0001474C">
            <w:rPr>
              <w:sz w:val="22"/>
              <w:szCs w:val="22"/>
            </w:rPr>
            <w:t>Chadwell Heath Academy (Chadwell Heath Foundation School)</w:t>
          </w:r>
        </w:sdtContent>
      </w:sdt>
      <w:r w:rsidR="000201D0" w:rsidRPr="0001474C">
        <w:rPr>
          <w:sz w:val="22"/>
          <w:szCs w:val="22"/>
        </w:rPr>
        <w:tab/>
      </w:r>
      <w:r w:rsidR="00650093">
        <w:rPr>
          <w:sz w:val="22"/>
          <w:szCs w:val="22"/>
        </w:rPr>
        <w:t>September 2008 – June 2014</w:t>
      </w:r>
    </w:p>
    <w:sdt>
      <w:sdtPr>
        <w:rPr>
          <w:sz w:val="22"/>
        </w:rPr>
        <w:id w:val="9459753"/>
        <w:placeholder>
          <w:docPart w:val="127D8EC4ACD19B48B3A039C4BDB5EA7A"/>
        </w:placeholder>
      </w:sdtPr>
      <w:sdtEndPr>
        <w:rPr>
          <w:sz w:val="20"/>
        </w:rPr>
      </w:sdtEndPr>
      <w:sdtContent>
        <w:p w14:paraId="7BEAA069" w14:textId="19F7E320" w:rsidR="00470126" w:rsidRDefault="00A65B01">
          <w:pPr>
            <w:pStyle w:val="BodyText"/>
            <w:rPr>
              <w:sz w:val="22"/>
            </w:rPr>
          </w:pPr>
          <w:r>
            <w:rPr>
              <w:sz w:val="22"/>
            </w:rPr>
            <w:t xml:space="preserve">GCE A Levels in </w:t>
          </w:r>
          <w:r w:rsidR="00105AB3">
            <w:rPr>
              <w:sz w:val="22"/>
            </w:rPr>
            <w:t>Double IT (A</w:t>
          </w:r>
          <w:r w:rsidR="009801D6" w:rsidRPr="0001474C">
            <w:rPr>
              <w:sz w:val="22"/>
            </w:rPr>
            <w:t xml:space="preserve">), </w:t>
          </w:r>
          <w:r w:rsidR="00105AB3">
            <w:rPr>
              <w:sz w:val="22"/>
            </w:rPr>
            <w:t>IT (B</w:t>
          </w:r>
          <w:r>
            <w:rPr>
              <w:sz w:val="22"/>
            </w:rPr>
            <w:t>) and Mathematics (D</w:t>
          </w:r>
          <w:r w:rsidR="00493D98" w:rsidRPr="0001474C">
            <w:rPr>
              <w:sz w:val="22"/>
            </w:rPr>
            <w:t>).</w:t>
          </w:r>
          <w:r w:rsidR="00493D98" w:rsidRPr="0001474C">
            <w:rPr>
              <w:sz w:val="22"/>
            </w:rPr>
            <w:br/>
            <w:t xml:space="preserve">GCE AS Level in </w:t>
          </w:r>
          <w:r>
            <w:rPr>
              <w:sz w:val="22"/>
            </w:rPr>
            <w:t>Physics</w:t>
          </w:r>
          <w:r w:rsidR="007D57E7">
            <w:rPr>
              <w:sz w:val="22"/>
            </w:rPr>
            <w:t xml:space="preserve"> </w:t>
          </w:r>
          <w:r>
            <w:rPr>
              <w:sz w:val="22"/>
            </w:rPr>
            <w:t>(E</w:t>
          </w:r>
          <w:r w:rsidR="00493D98" w:rsidRPr="0001474C">
            <w:rPr>
              <w:sz w:val="22"/>
            </w:rPr>
            <w:t>).</w:t>
          </w:r>
          <w:r w:rsidR="00493D98" w:rsidRPr="0001474C">
            <w:rPr>
              <w:sz w:val="22"/>
            </w:rPr>
            <w:br/>
            <w:t>10 A* to C</w:t>
          </w:r>
          <w:r w:rsidR="000503FB" w:rsidRPr="0001474C">
            <w:rPr>
              <w:sz w:val="22"/>
            </w:rPr>
            <w:t xml:space="preserve"> GCSE</w:t>
          </w:r>
          <w:r w:rsidR="008D0D2C" w:rsidRPr="0001474C">
            <w:rPr>
              <w:sz w:val="22"/>
            </w:rPr>
            <w:t>s including A* to B grades in Mathematics, English Language, Science and Double Science.</w:t>
          </w:r>
        </w:p>
        <w:p w14:paraId="3FF1D97D" w14:textId="77777777" w:rsidR="00131AF5" w:rsidRPr="0001474C" w:rsidRDefault="00131AF5">
          <w:pPr>
            <w:pStyle w:val="BodyText"/>
            <w:rPr>
              <w:sz w:val="22"/>
            </w:rPr>
          </w:pPr>
        </w:p>
        <w:p w14:paraId="7F4E77DB" w14:textId="40DBAF86" w:rsidR="00D003D7" w:rsidRPr="00C81C9D" w:rsidRDefault="00470126" w:rsidP="00C81C9D">
          <w:pPr>
            <w:pStyle w:val="Heading1"/>
          </w:pPr>
          <w:r>
            <w:lastRenderedPageBreak/>
            <w:t>Experience</w:t>
          </w:r>
        </w:p>
        <w:p w14:paraId="005903C6" w14:textId="5CBAD270" w:rsidR="00D003D7" w:rsidRPr="00C81C9D" w:rsidRDefault="00D003D7" w:rsidP="00D003D7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Fonts w:ascii="Times New Roman" w:hAnsi="Times New Roman" w:cs="Times New Roman"/>
              <w:b/>
              <w:sz w:val="22"/>
            </w:rPr>
            <w:t xml:space="preserve">March 2013 – August 2015 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Fonts w:ascii="Times New Roman" w:hAnsi="Times New Roman" w:cs="Times New Roman"/>
              <w:b/>
              <w:sz w:val="22"/>
            </w:rPr>
            <w:t>Homebase</w:t>
          </w:r>
        </w:p>
        <w:p w14:paraId="71F2761A" w14:textId="52BCD5FD" w:rsidR="00D003D7" w:rsidRPr="00C81C9D" w:rsidRDefault="00D003D7" w:rsidP="00D003D7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Nature of Business: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  <w:t xml:space="preserve">                        </w:t>
          </w:r>
          <w:r w:rsidR="0061202A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Home retail group</w:t>
          </w:r>
        </w:p>
        <w:p w14:paraId="7DA9C5F8" w14:textId="316A3E9A" w:rsidR="00D003D7" w:rsidRPr="00C81C9D" w:rsidRDefault="00D003D7" w:rsidP="00D003D7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Position Held: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="0061202A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Sales assistant (June 2015 – August 2015)</w:t>
          </w:r>
        </w:p>
        <w:p w14:paraId="080A47C6" w14:textId="27F4D5A6" w:rsidR="00D003D7" w:rsidRPr="00C81C9D" w:rsidRDefault="00D003D7" w:rsidP="00D003D7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  <w:t>Showroom assistant (March 2013 – August 2014)</w:t>
          </w:r>
        </w:p>
        <w:p w14:paraId="54AEF384" w14:textId="77777777" w:rsidR="00F24DB2" w:rsidRPr="00C81C9D" w:rsidRDefault="00D003D7" w:rsidP="00F24DB2">
          <w:p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rFonts w:ascii="Times New Roman" w:hAnsi="Times New Roman" w:cs="Times New Roman"/>
              <w:b/>
              <w:sz w:val="22"/>
            </w:rPr>
            <w:t>Responsibilities:</w:t>
          </w:r>
        </w:p>
        <w:p w14:paraId="04217D86" w14:textId="65F666EF" w:rsidR="00F24DB2" w:rsidRPr="00C81C9D" w:rsidRDefault="00F24DB2" w:rsidP="00F24DB2">
          <w:pPr>
            <w:pStyle w:val="ListParagraph"/>
            <w:numPr>
              <w:ilvl w:val="0"/>
              <w:numId w:val="26"/>
            </w:num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sz w:val="22"/>
            </w:rPr>
            <w:t>From 2013-2014 worked in Showrooms, interacting with different types of customers selling kitchens, bedrooms and bathrooms</w:t>
          </w:r>
          <w:r w:rsidR="002A439D">
            <w:rPr>
              <w:sz w:val="22"/>
            </w:rPr>
            <w:t>.</w:t>
          </w:r>
        </w:p>
        <w:p w14:paraId="61FFF721" w14:textId="38D7DA02" w:rsidR="00F24DB2" w:rsidRPr="00C81C9D" w:rsidRDefault="00F24DB2" w:rsidP="00F24DB2">
          <w:pPr>
            <w:pStyle w:val="ListParagraph"/>
            <w:numPr>
              <w:ilvl w:val="0"/>
              <w:numId w:val="26"/>
            </w:num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sz w:val="22"/>
            </w:rPr>
            <w:t>From 2015 worked as a sales assistant helping customers in various places around the store</w:t>
          </w:r>
          <w:r w:rsidR="002A439D">
            <w:rPr>
              <w:sz w:val="22"/>
            </w:rPr>
            <w:t>.</w:t>
          </w:r>
        </w:p>
        <w:p w14:paraId="57CE23F4" w14:textId="614520C2" w:rsidR="00F24DB2" w:rsidRPr="00C81C9D" w:rsidRDefault="00F24DB2" w:rsidP="00F24DB2">
          <w:pPr>
            <w:pStyle w:val="ListParagraph"/>
            <w:numPr>
              <w:ilvl w:val="0"/>
              <w:numId w:val="26"/>
            </w:num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sz w:val="22"/>
            </w:rPr>
            <w:t xml:space="preserve">Dealing with stock, and </w:t>
          </w:r>
          <w:r w:rsidR="002A439D">
            <w:rPr>
              <w:sz w:val="22"/>
            </w:rPr>
            <w:t>processing</w:t>
          </w:r>
          <w:r w:rsidRPr="00C81C9D">
            <w:rPr>
              <w:sz w:val="22"/>
            </w:rPr>
            <w:t xml:space="preserve"> sales through the tills</w:t>
          </w:r>
          <w:r w:rsidR="002A439D">
            <w:rPr>
              <w:sz w:val="22"/>
            </w:rPr>
            <w:t>.</w:t>
          </w:r>
        </w:p>
        <w:p w14:paraId="02B660AF" w14:textId="5EC07113" w:rsidR="00F24DB2" w:rsidRPr="00C81C9D" w:rsidRDefault="00F24DB2" w:rsidP="00F24DB2">
          <w:pPr>
            <w:pStyle w:val="ListParagraph"/>
            <w:numPr>
              <w:ilvl w:val="0"/>
              <w:numId w:val="26"/>
            </w:num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sz w:val="22"/>
            </w:rPr>
            <w:t xml:space="preserve">Co-operating with customers and </w:t>
          </w:r>
          <w:r w:rsidR="002A439D">
            <w:rPr>
              <w:sz w:val="22"/>
            </w:rPr>
            <w:t>following up customer issues.</w:t>
          </w:r>
        </w:p>
        <w:p w14:paraId="7A17E59F" w14:textId="1FB9438B" w:rsidR="008E4DCA" w:rsidRPr="00C81C9D" w:rsidRDefault="008E4DCA" w:rsidP="008E4DCA">
          <w:pPr>
            <w:pStyle w:val="BodyText"/>
            <w:rPr>
              <w:rFonts w:ascii="Times New Roman" w:hAnsi="Times New Roman" w:cs="Times New Roman"/>
              <w:sz w:val="22"/>
            </w:rPr>
          </w:pPr>
        </w:p>
        <w:p w14:paraId="223F6E57" w14:textId="5A2FDD9B" w:rsidR="00985B95" w:rsidRPr="00C81C9D" w:rsidRDefault="006D1907" w:rsidP="00985B95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>
            <w:rPr>
              <w:rFonts w:ascii="Times New Roman" w:hAnsi="Times New Roman" w:cs="Times New Roman"/>
              <w:b/>
              <w:sz w:val="22"/>
            </w:rPr>
            <w:t>July</w:t>
          </w:r>
          <w:r w:rsidR="00985B95" w:rsidRPr="00C81C9D">
            <w:rPr>
              <w:rFonts w:ascii="Times New Roman" w:hAnsi="Times New Roman" w:cs="Times New Roman"/>
              <w:b/>
              <w:sz w:val="22"/>
            </w:rPr>
            <w:t xml:space="preserve"> 2012 - November 2012</w:t>
          </w:r>
          <w:r w:rsidR="00985B95"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  <w:t xml:space="preserve">             </w:t>
          </w:r>
          <w:r w:rsidR="00EC33C3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="00985B95" w:rsidRPr="00C81C9D">
            <w:rPr>
              <w:rStyle w:val="MainContent-Bold"/>
              <w:rFonts w:ascii="Times New Roman" w:hAnsi="Times New Roman" w:cs="Times New Roman"/>
              <w:sz w:val="22"/>
            </w:rPr>
            <w:t>Comet Group PLC</w:t>
          </w:r>
        </w:p>
        <w:p w14:paraId="7678CEA7" w14:textId="48C7C5BC" w:rsidR="00985B95" w:rsidRPr="00C81C9D" w:rsidRDefault="00985B95" w:rsidP="00985B95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 xml:space="preserve">Nature of </w:t>
          </w:r>
          <w:r w:rsidR="00EC33C3">
            <w:rPr>
              <w:rStyle w:val="MainContent-Bold"/>
              <w:rFonts w:ascii="Times New Roman" w:hAnsi="Times New Roman" w:cs="Times New Roman"/>
              <w:sz w:val="22"/>
            </w:rPr>
            <w:t>Business:</w:t>
          </w:r>
          <w:r w:rsidR="00EC33C3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="00EC33C3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="00EC33C3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Electrical products</w:t>
          </w:r>
        </w:p>
        <w:p w14:paraId="01B2E148" w14:textId="711C7BA0" w:rsidR="00985B95" w:rsidRPr="00C81C9D" w:rsidRDefault="00985B95" w:rsidP="00985B95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Position Held: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  <w:t xml:space="preserve"> </w:t>
          </w:r>
          <w:r w:rsidR="00EC33C3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 xml:space="preserve">Sales assistant </w:t>
          </w:r>
        </w:p>
        <w:p w14:paraId="557C106C" w14:textId="583F0F38" w:rsidR="00985B95" w:rsidRPr="00C81C9D" w:rsidRDefault="00985B95" w:rsidP="00985B95">
          <w:p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rFonts w:ascii="Times New Roman" w:hAnsi="Times New Roman" w:cs="Times New Roman"/>
              <w:b/>
              <w:sz w:val="22"/>
            </w:rPr>
            <w:t xml:space="preserve">Responsibilities: </w:t>
          </w:r>
        </w:p>
        <w:p w14:paraId="1F1CACCA" w14:textId="26A4B464" w:rsidR="009D191E" w:rsidRPr="00C81C9D" w:rsidRDefault="009D191E" w:rsidP="009D191E">
          <w:pPr>
            <w:pStyle w:val="ListParagraph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 w:rsidRPr="00C81C9D">
            <w:rPr>
              <w:rFonts w:ascii="Times New Roman" w:hAnsi="Times New Roman" w:cs="Times New Roman"/>
              <w:sz w:val="22"/>
            </w:rPr>
            <w:t>Stock management helping around the warehouse and taking deliveries</w:t>
          </w:r>
          <w:r w:rsidR="002A439D">
            <w:rPr>
              <w:rFonts w:ascii="Times New Roman" w:hAnsi="Times New Roman" w:cs="Times New Roman"/>
              <w:sz w:val="22"/>
            </w:rPr>
            <w:t>.</w:t>
          </w:r>
        </w:p>
        <w:p w14:paraId="10B348F3" w14:textId="58051203" w:rsidR="00632E50" w:rsidRDefault="00632E50" w:rsidP="00DF4814">
          <w:pPr>
            <w:pStyle w:val="ListParagraph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>
            <w:rPr>
              <w:rFonts w:ascii="Times New Roman" w:hAnsi="Times New Roman" w:cs="Times New Roman"/>
              <w:sz w:val="22"/>
            </w:rPr>
            <w:t>Advising customers about new products giving demonstrations and processing sales through the till.</w:t>
          </w:r>
        </w:p>
        <w:p w14:paraId="27E13B5D" w14:textId="46B079B1" w:rsidR="008E4DCA" w:rsidRDefault="00984689" w:rsidP="008E4DCA">
          <w:pPr>
            <w:pStyle w:val="ListParagraph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>
            <w:rPr>
              <w:rFonts w:ascii="Times New Roman" w:hAnsi="Times New Roman" w:cs="Times New Roman"/>
              <w:sz w:val="22"/>
            </w:rPr>
            <w:t>Ensuring customer deliveries were received on time.</w:t>
          </w:r>
        </w:p>
        <w:p w14:paraId="7B394613" w14:textId="77777777" w:rsidR="00984689" w:rsidRPr="00984689" w:rsidRDefault="00984689" w:rsidP="00984689">
          <w:pPr>
            <w:ind w:left="360"/>
            <w:rPr>
              <w:rFonts w:ascii="Times New Roman" w:hAnsi="Times New Roman" w:cs="Times New Roman"/>
              <w:sz w:val="22"/>
            </w:rPr>
          </w:pPr>
        </w:p>
        <w:p w14:paraId="3F8F6671" w14:textId="77777777" w:rsidR="008E4DCA" w:rsidRPr="00C81C9D" w:rsidRDefault="008E4DCA" w:rsidP="008E4DCA">
          <w:pPr>
            <w:rPr>
              <w:rFonts w:ascii="Times New Roman" w:hAnsi="Times New Roman" w:cs="Times New Roman"/>
              <w:sz w:val="22"/>
            </w:rPr>
          </w:pPr>
        </w:p>
        <w:p w14:paraId="138EF52D" w14:textId="77777777" w:rsidR="00985B95" w:rsidRPr="00C81C9D" w:rsidRDefault="00985B95" w:rsidP="00985B95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Fonts w:ascii="Times New Roman" w:hAnsi="Times New Roman" w:cs="Times New Roman"/>
              <w:b/>
              <w:sz w:val="22"/>
            </w:rPr>
            <w:t>July 2011- October 2012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Fonts w:ascii="Times New Roman" w:hAnsi="Times New Roman" w:cs="Times New Roman"/>
              <w:b/>
              <w:sz w:val="22"/>
            </w:rPr>
            <w:t>JAS Autos</w:t>
          </w:r>
        </w:p>
        <w:p w14:paraId="6E606F13" w14:textId="0FC352DA" w:rsidR="00985B95" w:rsidRPr="00C81C9D" w:rsidRDefault="00985B95" w:rsidP="00985B95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 xml:space="preserve">Nature </w:t>
          </w:r>
          <w:r w:rsidR="00DD7B2A" w:rsidRPr="00C81C9D">
            <w:rPr>
              <w:rStyle w:val="MainContent-Bold"/>
              <w:rFonts w:ascii="Times New Roman" w:hAnsi="Times New Roman" w:cs="Times New Roman"/>
              <w:sz w:val="22"/>
            </w:rPr>
            <w:t>of Business:</w:t>
          </w:r>
          <w:r w:rsidR="00DD7B2A"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="00DD7B2A"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="00DD7B2A"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  <w:t>MOT service and M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echanical repair centre</w:t>
          </w:r>
        </w:p>
        <w:p w14:paraId="7500CD01" w14:textId="32F99FE7" w:rsidR="00985B95" w:rsidRPr="00C81C9D" w:rsidRDefault="00985B95" w:rsidP="00985B95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Position Held: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="00EC33C3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Voluntary work</w:t>
          </w:r>
        </w:p>
        <w:p w14:paraId="3AC5A795" w14:textId="77777777" w:rsidR="00985B95" w:rsidRPr="00C81C9D" w:rsidRDefault="00985B95" w:rsidP="00985B95">
          <w:p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rFonts w:ascii="Times New Roman" w:hAnsi="Times New Roman" w:cs="Times New Roman"/>
              <w:b/>
              <w:sz w:val="22"/>
            </w:rPr>
            <w:t>Responsibilities:</w:t>
          </w:r>
        </w:p>
        <w:p w14:paraId="5B6FE4C3" w14:textId="1E9AC27C" w:rsidR="00985B95" w:rsidRPr="00C81C9D" w:rsidRDefault="009C7777" w:rsidP="00DF4814">
          <w:pPr>
            <w:pStyle w:val="ListParagraph"/>
            <w:numPr>
              <w:ilvl w:val="0"/>
              <w:numId w:val="25"/>
            </w:num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rFonts w:ascii="Times New Roman" w:hAnsi="Times New Roman" w:cs="Times New Roman"/>
              <w:sz w:val="22"/>
            </w:rPr>
            <w:t>Shadowed a mechanic who looked at the vehicles of customers and diagnosing problems.</w:t>
          </w:r>
        </w:p>
        <w:p w14:paraId="5F50174D" w14:textId="3BB2F517" w:rsidR="009C7777" w:rsidRPr="00C81C9D" w:rsidRDefault="009C7777" w:rsidP="00DF4814">
          <w:pPr>
            <w:pStyle w:val="ListParagraph"/>
            <w:numPr>
              <w:ilvl w:val="0"/>
              <w:numId w:val="25"/>
            </w:num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rFonts w:ascii="Times New Roman" w:hAnsi="Times New Roman" w:cs="Times New Roman"/>
              <w:sz w:val="22"/>
            </w:rPr>
            <w:t>Carried out parts of cars being serviced and doing customer MOTs.</w:t>
          </w:r>
        </w:p>
        <w:p w14:paraId="188A8B38" w14:textId="63AC295D" w:rsidR="00985B95" w:rsidRPr="00C81C9D" w:rsidRDefault="008C3173" w:rsidP="00064801">
          <w:pPr>
            <w:pStyle w:val="ListParagraph"/>
            <w:numPr>
              <w:ilvl w:val="0"/>
              <w:numId w:val="25"/>
            </w:num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rFonts w:ascii="Times New Roman" w:hAnsi="Times New Roman" w:cs="Times New Roman"/>
              <w:sz w:val="22"/>
            </w:rPr>
            <w:t>Interacted</w:t>
          </w:r>
          <w:r w:rsidR="00064801" w:rsidRPr="00C81C9D">
            <w:rPr>
              <w:rFonts w:ascii="Times New Roman" w:hAnsi="Times New Roman" w:cs="Times New Roman"/>
              <w:sz w:val="22"/>
            </w:rPr>
            <w:t xml:space="preserve"> with customers </w:t>
          </w:r>
          <w:r w:rsidRPr="00C81C9D">
            <w:rPr>
              <w:rFonts w:ascii="Times New Roman" w:hAnsi="Times New Roman" w:cs="Times New Roman"/>
              <w:sz w:val="22"/>
            </w:rPr>
            <w:t>to narrow down the problem of their vehicle.</w:t>
          </w:r>
        </w:p>
        <w:p w14:paraId="597A75B7" w14:textId="77777777" w:rsidR="00985B95" w:rsidRPr="00C81C9D" w:rsidRDefault="00985B95" w:rsidP="00985B95">
          <w:pPr>
            <w:rPr>
              <w:rFonts w:ascii="Times New Roman" w:hAnsi="Times New Roman" w:cs="Times New Roman"/>
              <w:b/>
              <w:sz w:val="22"/>
            </w:rPr>
          </w:pPr>
        </w:p>
        <w:p w14:paraId="1A737003" w14:textId="77777777" w:rsidR="00064801" w:rsidRPr="00C81C9D" w:rsidRDefault="00064801" w:rsidP="00985B95">
          <w:pPr>
            <w:rPr>
              <w:rFonts w:ascii="Times New Roman" w:hAnsi="Times New Roman" w:cs="Times New Roman"/>
              <w:b/>
              <w:sz w:val="22"/>
            </w:rPr>
          </w:pPr>
        </w:p>
        <w:p w14:paraId="6EA7FAE8" w14:textId="0ADA2F03" w:rsidR="00985B95" w:rsidRPr="00C81C9D" w:rsidRDefault="00985B95" w:rsidP="00985B95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Fonts w:ascii="Times New Roman" w:hAnsi="Times New Roman" w:cs="Times New Roman"/>
              <w:b/>
              <w:sz w:val="22"/>
            </w:rPr>
            <w:t xml:space="preserve">April 2011 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  <w:t xml:space="preserve">                       </w:t>
          </w:r>
          <w:r w:rsidRPr="00C81C9D">
            <w:rPr>
              <w:rFonts w:ascii="Times New Roman" w:hAnsi="Times New Roman" w:cs="Times New Roman"/>
              <w:b/>
              <w:sz w:val="22"/>
            </w:rPr>
            <w:t xml:space="preserve"> </w:t>
          </w:r>
          <w:r w:rsidR="00EC33C3">
            <w:rPr>
              <w:rFonts w:ascii="Times New Roman" w:hAnsi="Times New Roman" w:cs="Times New Roman"/>
              <w:b/>
              <w:sz w:val="22"/>
            </w:rPr>
            <w:tab/>
          </w:r>
          <w:r w:rsidRPr="00C81C9D">
            <w:rPr>
              <w:rFonts w:ascii="Times New Roman" w:hAnsi="Times New Roman" w:cs="Times New Roman"/>
              <w:b/>
              <w:sz w:val="22"/>
            </w:rPr>
            <w:t>Comet Group PLC</w:t>
          </w:r>
        </w:p>
        <w:p w14:paraId="3D518FF7" w14:textId="78AC738F" w:rsidR="00985B95" w:rsidRPr="00C81C9D" w:rsidRDefault="00985B95" w:rsidP="00985B95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Nature of Business: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  <w:t xml:space="preserve">                        </w:t>
          </w:r>
          <w:r w:rsidR="00EC33C3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Electrical products</w:t>
          </w:r>
        </w:p>
        <w:p w14:paraId="6F9343BE" w14:textId="2D783C42" w:rsidR="00985B95" w:rsidRPr="00C81C9D" w:rsidRDefault="00985B95" w:rsidP="00985B95">
          <w:pPr>
            <w:rPr>
              <w:rStyle w:val="MainContent-Bold"/>
              <w:rFonts w:ascii="Times New Roman" w:hAnsi="Times New Roman" w:cs="Times New Roman"/>
              <w:sz w:val="22"/>
            </w:rPr>
          </w:pP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Position Held:</w:t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="00EC33C3">
            <w:rPr>
              <w:rStyle w:val="MainContent-Bold"/>
              <w:rFonts w:ascii="Times New Roman" w:hAnsi="Times New Roman" w:cs="Times New Roman"/>
              <w:sz w:val="22"/>
            </w:rPr>
            <w:tab/>
          </w:r>
          <w:r w:rsidRPr="00C81C9D">
            <w:rPr>
              <w:rStyle w:val="MainContent-Bold"/>
              <w:rFonts w:ascii="Times New Roman" w:hAnsi="Times New Roman" w:cs="Times New Roman"/>
              <w:sz w:val="22"/>
            </w:rPr>
            <w:t>Work experience</w:t>
          </w:r>
        </w:p>
        <w:p w14:paraId="7F9ACA87" w14:textId="77777777" w:rsidR="00985B95" w:rsidRPr="00C81C9D" w:rsidRDefault="00985B95" w:rsidP="00985B95">
          <w:pPr>
            <w:rPr>
              <w:rFonts w:ascii="Times New Roman" w:hAnsi="Times New Roman" w:cs="Times New Roman"/>
              <w:b/>
              <w:sz w:val="22"/>
            </w:rPr>
          </w:pPr>
          <w:r w:rsidRPr="00C81C9D">
            <w:rPr>
              <w:rFonts w:ascii="Times New Roman" w:hAnsi="Times New Roman" w:cs="Times New Roman"/>
              <w:b/>
              <w:sz w:val="22"/>
            </w:rPr>
            <w:t>Responsibilities:</w:t>
          </w:r>
        </w:p>
        <w:p w14:paraId="36D84935" w14:textId="17A916E1" w:rsidR="00B550F7" w:rsidRPr="00C81C9D" w:rsidRDefault="00B550F7" w:rsidP="00B550F7">
          <w:pPr>
            <w:pStyle w:val="ListParagraph"/>
            <w:numPr>
              <w:ilvl w:val="0"/>
              <w:numId w:val="24"/>
            </w:numPr>
            <w:rPr>
              <w:rFonts w:ascii="Times New Roman" w:hAnsi="Times New Roman" w:cs="Times New Roman"/>
              <w:sz w:val="22"/>
            </w:rPr>
          </w:pPr>
          <w:r w:rsidRPr="00C81C9D">
            <w:rPr>
              <w:rFonts w:ascii="Times New Roman" w:hAnsi="Times New Roman" w:cs="Times New Roman"/>
              <w:sz w:val="22"/>
            </w:rPr>
            <w:t>Stock management helping around the warehouse and taking deliveries</w:t>
          </w:r>
          <w:r w:rsidR="002A439D">
            <w:rPr>
              <w:rFonts w:ascii="Times New Roman" w:hAnsi="Times New Roman" w:cs="Times New Roman"/>
              <w:sz w:val="22"/>
            </w:rPr>
            <w:t>.</w:t>
          </w:r>
        </w:p>
        <w:p w14:paraId="2CFC5F2D" w14:textId="4CDF7234" w:rsidR="00102297" w:rsidRPr="00C81C9D" w:rsidRDefault="00507507" w:rsidP="00507507">
          <w:pPr>
            <w:pStyle w:val="ListParagraph"/>
            <w:numPr>
              <w:ilvl w:val="0"/>
              <w:numId w:val="24"/>
            </w:numPr>
            <w:rPr>
              <w:rFonts w:ascii="Times New Roman" w:hAnsi="Times New Roman" w:cs="Times New Roman"/>
              <w:sz w:val="22"/>
            </w:rPr>
          </w:pPr>
          <w:r w:rsidRPr="00C81C9D">
            <w:rPr>
              <w:rFonts w:ascii="Times New Roman" w:hAnsi="Times New Roman" w:cs="Times New Roman"/>
              <w:sz w:val="22"/>
            </w:rPr>
            <w:t>Shadowed sales advisors putting sales through the till whilst demo</w:t>
          </w:r>
          <w:r w:rsidR="005C6AE3" w:rsidRPr="00C81C9D">
            <w:rPr>
              <w:rFonts w:ascii="Times New Roman" w:hAnsi="Times New Roman" w:cs="Times New Roman"/>
              <w:sz w:val="22"/>
            </w:rPr>
            <w:t>nstrating products to customers</w:t>
          </w:r>
          <w:r w:rsidR="002A439D">
            <w:rPr>
              <w:rFonts w:ascii="Times New Roman" w:hAnsi="Times New Roman" w:cs="Times New Roman"/>
              <w:sz w:val="22"/>
            </w:rPr>
            <w:t>.</w:t>
          </w:r>
        </w:p>
        <w:p w14:paraId="54038760" w14:textId="332D2522" w:rsidR="008E4DCA" w:rsidRPr="00C81C9D" w:rsidRDefault="00507507" w:rsidP="008E4DCA">
          <w:pPr>
            <w:pStyle w:val="ListParagraph"/>
            <w:numPr>
              <w:ilvl w:val="0"/>
              <w:numId w:val="24"/>
            </w:numPr>
            <w:rPr>
              <w:rFonts w:ascii="Times New Roman" w:hAnsi="Times New Roman" w:cs="Times New Roman"/>
              <w:sz w:val="22"/>
            </w:rPr>
          </w:pPr>
          <w:r w:rsidRPr="00C81C9D">
            <w:rPr>
              <w:rFonts w:ascii="Times New Roman" w:hAnsi="Times New Roman" w:cs="Times New Roman"/>
              <w:sz w:val="22"/>
            </w:rPr>
            <w:t>Advised customers on the latest products with demonstrations of what I learn</w:t>
          </w:r>
          <w:r w:rsidR="005C6AE3" w:rsidRPr="00C81C9D">
            <w:rPr>
              <w:rFonts w:ascii="Times New Roman" w:hAnsi="Times New Roman" w:cs="Times New Roman"/>
              <w:sz w:val="22"/>
            </w:rPr>
            <w:t>t by shadowing sales colleagues</w:t>
          </w:r>
          <w:r w:rsidR="002A439D">
            <w:rPr>
              <w:rFonts w:ascii="Times New Roman" w:hAnsi="Times New Roman" w:cs="Times New Roman"/>
              <w:sz w:val="22"/>
            </w:rPr>
            <w:t>.</w:t>
          </w:r>
        </w:p>
        <w:p w14:paraId="473D1E43" w14:textId="213C7D6E" w:rsidR="004A1A9D" w:rsidRPr="008E4DCA" w:rsidRDefault="008919D9" w:rsidP="008E4DCA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76447F0F" w14:textId="791C2179" w:rsidR="004A1A9D" w:rsidRDefault="004A1A9D" w:rsidP="008629D6">
      <w:pPr>
        <w:pStyle w:val="IntenseQuote"/>
        <w:ind w:left="-142" w:right="-257"/>
        <w:rPr>
          <w:rFonts w:asciiTheme="majorHAnsi" w:hAnsiTheme="majorHAnsi" w:cstheme="majorHAnsi"/>
          <w:i w:val="0"/>
          <w:color w:val="auto"/>
          <w:sz w:val="24"/>
          <w:szCs w:val="24"/>
        </w:rPr>
      </w:pPr>
      <w:r w:rsidRPr="004A1A9D">
        <w:rPr>
          <w:rFonts w:asciiTheme="majorHAnsi" w:hAnsiTheme="majorHAnsi" w:cstheme="majorHAnsi"/>
          <w:i w:val="0"/>
          <w:color w:val="auto"/>
          <w:sz w:val="24"/>
          <w:szCs w:val="24"/>
        </w:rPr>
        <w:t>Interests</w:t>
      </w:r>
    </w:p>
    <w:p w14:paraId="2CDF46CB" w14:textId="6F036961" w:rsidR="008121C4" w:rsidRPr="001845E8" w:rsidRDefault="000E1133" w:rsidP="00BC53A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have been </w:t>
      </w:r>
      <w:r w:rsidR="00143231">
        <w:rPr>
          <w:rFonts w:ascii="Times New Roman" w:hAnsi="Times New Roman" w:cs="Times New Roman"/>
          <w:sz w:val="22"/>
        </w:rPr>
        <w:t>part of the Hindu Society;</w:t>
      </w:r>
      <w:r w:rsidR="008C3173" w:rsidRPr="00DA1615">
        <w:rPr>
          <w:rFonts w:ascii="Times New Roman" w:hAnsi="Times New Roman" w:cs="Times New Roman"/>
          <w:sz w:val="22"/>
        </w:rPr>
        <w:t xml:space="preserve"> </w:t>
      </w:r>
      <w:r w:rsidR="00B23494">
        <w:rPr>
          <w:rFonts w:ascii="Times New Roman" w:hAnsi="Times New Roman" w:cs="Times New Roman"/>
          <w:sz w:val="22"/>
        </w:rPr>
        <w:t xml:space="preserve">learning more about my culture expanding my knowledge. </w:t>
      </w:r>
      <w:r w:rsidR="008C3173" w:rsidRPr="00DA1615">
        <w:rPr>
          <w:rFonts w:ascii="Times New Roman" w:hAnsi="Times New Roman" w:cs="Times New Roman"/>
          <w:sz w:val="22"/>
        </w:rPr>
        <w:t>I have also</w:t>
      </w:r>
      <w:r w:rsidR="0041491B" w:rsidRPr="00DA1615">
        <w:rPr>
          <w:rFonts w:ascii="Times New Roman" w:hAnsi="Times New Roman" w:cs="Times New Roman"/>
          <w:sz w:val="22"/>
        </w:rPr>
        <w:t xml:space="preserve">, </w:t>
      </w:r>
      <w:r w:rsidR="008C3173" w:rsidRPr="00DA1615">
        <w:rPr>
          <w:rFonts w:ascii="Times New Roman" w:hAnsi="Times New Roman" w:cs="Times New Roman"/>
          <w:sz w:val="22"/>
        </w:rPr>
        <w:t>achieved up to Grade 2</w:t>
      </w:r>
      <w:r w:rsidR="0041491B" w:rsidRPr="00DA1615">
        <w:rPr>
          <w:rFonts w:ascii="Times New Roman" w:hAnsi="Times New Roman" w:cs="Times New Roman"/>
          <w:sz w:val="22"/>
        </w:rPr>
        <w:t xml:space="preserve"> in playing the pian</w:t>
      </w:r>
      <w:r w:rsidR="0059409E">
        <w:rPr>
          <w:rFonts w:ascii="Times New Roman" w:hAnsi="Times New Roman" w:cs="Times New Roman"/>
          <w:sz w:val="22"/>
        </w:rPr>
        <w:t>o.</w:t>
      </w:r>
      <w:r w:rsidR="001845E8">
        <w:rPr>
          <w:rFonts w:ascii="Times New Roman" w:hAnsi="Times New Roman" w:cs="Times New Roman"/>
          <w:sz w:val="22"/>
        </w:rPr>
        <w:t xml:space="preserve"> </w:t>
      </w:r>
      <w:r w:rsidR="00C10CBB" w:rsidRPr="00A06CF7">
        <w:rPr>
          <w:rFonts w:ascii="Times New Roman" w:hAnsi="Times New Roman" w:cs="Times New Roman"/>
          <w:sz w:val="22"/>
        </w:rPr>
        <w:t xml:space="preserve">I have a major interest in computers and technology; researching and installing </w:t>
      </w:r>
      <w:r w:rsidR="001845E8" w:rsidRPr="00A06CF7">
        <w:rPr>
          <w:rFonts w:ascii="Times New Roman" w:hAnsi="Times New Roman" w:cs="Times New Roman"/>
          <w:sz w:val="22"/>
        </w:rPr>
        <w:t xml:space="preserve">different </w:t>
      </w:r>
      <w:r w:rsidR="00C10CBB" w:rsidRPr="00A06CF7">
        <w:rPr>
          <w:rFonts w:ascii="Times New Roman" w:hAnsi="Times New Roman" w:cs="Times New Roman"/>
          <w:sz w:val="22"/>
        </w:rPr>
        <w:t>virtual machines on my PC during my spare time.</w:t>
      </w:r>
      <w:r w:rsidR="00FF1C58" w:rsidRPr="00A06CF7">
        <w:rPr>
          <w:rFonts w:ascii="Times New Roman" w:hAnsi="Times New Roman" w:cs="Times New Roman"/>
          <w:sz w:val="22"/>
        </w:rPr>
        <w:t xml:space="preserve"> This </w:t>
      </w:r>
      <w:r w:rsidR="001845E8" w:rsidRPr="00A06CF7">
        <w:rPr>
          <w:rFonts w:ascii="Times New Roman" w:hAnsi="Times New Roman" w:cs="Times New Roman"/>
          <w:sz w:val="22"/>
        </w:rPr>
        <w:t>persuaded me to look</w:t>
      </w:r>
      <w:r w:rsidR="00A06CF7" w:rsidRPr="00A06CF7">
        <w:rPr>
          <w:rFonts w:ascii="Times New Roman" w:hAnsi="Times New Roman" w:cs="Times New Roman"/>
          <w:sz w:val="22"/>
        </w:rPr>
        <w:t xml:space="preserve"> into the contents within files, </w:t>
      </w:r>
      <w:r w:rsidR="001845E8" w:rsidRPr="00A06CF7">
        <w:rPr>
          <w:rFonts w:ascii="Times New Roman" w:hAnsi="Times New Roman" w:cs="Times New Roman"/>
          <w:sz w:val="22"/>
        </w:rPr>
        <w:t>which configured the virtual machines upon startup.</w:t>
      </w:r>
      <w:r w:rsidR="001845E8" w:rsidRPr="001845E8">
        <w:rPr>
          <w:rFonts w:ascii="Times New Roman" w:hAnsi="Times New Roman" w:cs="Times New Roman"/>
          <w:color w:val="FF0000"/>
          <w:sz w:val="22"/>
        </w:rPr>
        <w:t xml:space="preserve"> </w:t>
      </w:r>
      <w:r w:rsidR="0041491B" w:rsidRPr="00DA1615">
        <w:rPr>
          <w:rFonts w:ascii="Times New Roman" w:hAnsi="Times New Roman" w:cs="Times New Roman"/>
          <w:sz w:val="22"/>
        </w:rPr>
        <w:t>I have previously taken part in charity</w:t>
      </w:r>
      <w:r w:rsidR="009E283E" w:rsidRPr="00DA1615">
        <w:rPr>
          <w:rFonts w:ascii="Times New Roman" w:hAnsi="Times New Roman" w:cs="Times New Roman"/>
          <w:sz w:val="22"/>
        </w:rPr>
        <w:t xml:space="preserve"> for </w:t>
      </w:r>
      <w:r>
        <w:rPr>
          <w:rFonts w:ascii="Times New Roman" w:hAnsi="Times New Roman" w:cs="Times New Roman"/>
          <w:sz w:val="22"/>
        </w:rPr>
        <w:t xml:space="preserve">raising money for </w:t>
      </w:r>
      <w:r w:rsidR="009E283E" w:rsidRPr="00DA1615">
        <w:rPr>
          <w:rFonts w:ascii="Times New Roman" w:hAnsi="Times New Roman" w:cs="Times New Roman"/>
          <w:sz w:val="22"/>
        </w:rPr>
        <w:t>bake sales and Christmas OAP parties</w:t>
      </w:r>
      <w:r w:rsidR="0041491B" w:rsidRPr="00DA1615">
        <w:rPr>
          <w:rFonts w:ascii="Times New Roman" w:hAnsi="Times New Roman" w:cs="Times New Roman"/>
          <w:sz w:val="22"/>
        </w:rPr>
        <w:t xml:space="preserve"> by serving food and entertaining guests.</w:t>
      </w:r>
    </w:p>
    <w:p w14:paraId="346912A9" w14:textId="77777777" w:rsidR="008121C4" w:rsidRDefault="008121C4" w:rsidP="0041491B">
      <w:pPr>
        <w:rPr>
          <w:rFonts w:ascii="Times New Roman" w:hAnsi="Times New Roman" w:cs="Times New Roman"/>
        </w:rPr>
      </w:pPr>
    </w:p>
    <w:p w14:paraId="644CE25C" w14:textId="6AB39666" w:rsidR="00924A1A" w:rsidRDefault="00930D99" w:rsidP="00930D99">
      <w:pPr>
        <w:pStyle w:val="IntenseQuote"/>
        <w:tabs>
          <w:tab w:val="left" w:pos="10773"/>
        </w:tabs>
        <w:ind w:left="-142" w:right="-257"/>
        <w:rPr>
          <w:rFonts w:asciiTheme="majorHAnsi" w:hAnsiTheme="majorHAnsi" w:cstheme="majorHAnsi"/>
          <w:i w:val="0"/>
          <w:color w:val="auto"/>
          <w:sz w:val="24"/>
          <w:szCs w:val="24"/>
        </w:rPr>
      </w:pPr>
      <w:r w:rsidRPr="00930D99">
        <w:rPr>
          <w:rFonts w:asciiTheme="majorHAnsi" w:hAnsiTheme="majorHAnsi" w:cstheme="majorHAnsi"/>
          <w:i w:val="0"/>
          <w:color w:val="auto"/>
          <w:sz w:val="24"/>
          <w:szCs w:val="24"/>
        </w:rPr>
        <w:t>References</w:t>
      </w:r>
    </w:p>
    <w:p w14:paraId="20F055AD" w14:textId="57819350" w:rsidR="003B6ACE" w:rsidRPr="0001474C" w:rsidRDefault="0036657C" w:rsidP="002B278A">
      <w:pPr>
        <w:rPr>
          <w:rFonts w:ascii="Times New Roman" w:hAnsi="Times New Roman"/>
          <w:sz w:val="22"/>
        </w:rPr>
      </w:pPr>
      <w:r>
        <w:rPr>
          <w:sz w:val="22"/>
        </w:rPr>
        <w:t xml:space="preserve">Available </w:t>
      </w:r>
      <w:r w:rsidR="00C04027">
        <w:rPr>
          <w:sz w:val="22"/>
        </w:rPr>
        <w:t>up</w:t>
      </w:r>
      <w:r>
        <w:rPr>
          <w:sz w:val="22"/>
        </w:rPr>
        <w:t>on request.</w:t>
      </w:r>
    </w:p>
    <w:sectPr w:rsidR="003B6ACE" w:rsidRPr="0001474C" w:rsidSect="00F015DE">
      <w:footerReference w:type="even" r:id="rId7"/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9ECF5" w14:textId="77777777" w:rsidR="008919D9" w:rsidRDefault="008919D9">
      <w:r>
        <w:separator/>
      </w:r>
    </w:p>
  </w:endnote>
  <w:endnote w:type="continuationSeparator" w:id="0">
    <w:p w14:paraId="20DA1E4F" w14:textId="77777777" w:rsidR="008919D9" w:rsidRDefault="0089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7C693" w14:textId="77777777" w:rsidR="00101130" w:rsidRDefault="00101130" w:rsidP="004A1C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BBDD5A" w14:textId="77777777" w:rsidR="00101130" w:rsidRDefault="001011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885EC" w14:textId="059DE7BC" w:rsidR="00101130" w:rsidRPr="000E0663" w:rsidRDefault="00101130" w:rsidP="00D21818">
    <w:pPr>
      <w:pStyle w:val="Footer"/>
      <w:jc w:val="center"/>
      <w:rPr>
        <w:color w:val="auto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1EAC5" w14:textId="523F114E" w:rsidR="00101130" w:rsidRPr="000E0663" w:rsidRDefault="00101130" w:rsidP="00D21818">
    <w:pPr>
      <w:pStyle w:val="Footer"/>
      <w:jc w:val="center"/>
      <w:rPr>
        <w:color w:val="auto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B4797" w14:textId="77777777" w:rsidR="008919D9" w:rsidRDefault="008919D9">
      <w:r>
        <w:separator/>
      </w:r>
    </w:p>
  </w:footnote>
  <w:footnote w:type="continuationSeparator" w:id="0">
    <w:p w14:paraId="6F34A203" w14:textId="77777777" w:rsidR="008919D9" w:rsidRDefault="0089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A843A3"/>
    <w:multiLevelType w:val="multilevel"/>
    <w:tmpl w:val="A328C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7A7A9B"/>
    <w:multiLevelType w:val="hybridMultilevel"/>
    <w:tmpl w:val="B0067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72DE9"/>
    <w:multiLevelType w:val="hybridMultilevel"/>
    <w:tmpl w:val="EE5C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32CAD"/>
    <w:multiLevelType w:val="hybridMultilevel"/>
    <w:tmpl w:val="587E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D33CE2"/>
    <w:multiLevelType w:val="hybridMultilevel"/>
    <w:tmpl w:val="BB96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86797"/>
    <w:multiLevelType w:val="hybridMultilevel"/>
    <w:tmpl w:val="C0B6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9D33AE"/>
    <w:multiLevelType w:val="hybridMultilevel"/>
    <w:tmpl w:val="B33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D1DCF"/>
    <w:multiLevelType w:val="hybridMultilevel"/>
    <w:tmpl w:val="2BF4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21733"/>
    <w:multiLevelType w:val="hybridMultilevel"/>
    <w:tmpl w:val="6216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F375B1"/>
    <w:multiLevelType w:val="hybridMultilevel"/>
    <w:tmpl w:val="A328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E44C7"/>
    <w:multiLevelType w:val="hybridMultilevel"/>
    <w:tmpl w:val="AF70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65523E"/>
    <w:multiLevelType w:val="hybridMultilevel"/>
    <w:tmpl w:val="A4BA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020679"/>
    <w:multiLevelType w:val="hybridMultilevel"/>
    <w:tmpl w:val="23C4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B451B1"/>
    <w:multiLevelType w:val="hybridMultilevel"/>
    <w:tmpl w:val="97065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362DAC"/>
    <w:multiLevelType w:val="hybridMultilevel"/>
    <w:tmpl w:val="B4A497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B72EDB"/>
    <w:multiLevelType w:val="hybridMultilevel"/>
    <w:tmpl w:val="8F08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24"/>
  </w:num>
  <w:num w:numId="14">
    <w:abstractNumId w:val="13"/>
  </w:num>
  <w:num w:numId="15">
    <w:abstractNumId w:val="21"/>
  </w:num>
  <w:num w:numId="16">
    <w:abstractNumId w:val="18"/>
  </w:num>
  <w:num w:numId="17">
    <w:abstractNumId w:val="16"/>
  </w:num>
  <w:num w:numId="18">
    <w:abstractNumId w:val="20"/>
  </w:num>
  <w:num w:numId="19">
    <w:abstractNumId w:val="19"/>
  </w:num>
  <w:num w:numId="20">
    <w:abstractNumId w:val="12"/>
  </w:num>
  <w:num w:numId="21">
    <w:abstractNumId w:val="10"/>
  </w:num>
  <w:num w:numId="22">
    <w:abstractNumId w:val="15"/>
  </w:num>
  <w:num w:numId="23">
    <w:abstractNumId w:val="25"/>
  </w:num>
  <w:num w:numId="24">
    <w:abstractNumId w:val="22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036D7"/>
    <w:rsid w:val="0001474C"/>
    <w:rsid w:val="000201D0"/>
    <w:rsid w:val="00021208"/>
    <w:rsid w:val="000305D7"/>
    <w:rsid w:val="00050049"/>
    <w:rsid w:val="00050272"/>
    <w:rsid w:val="000503FB"/>
    <w:rsid w:val="00064801"/>
    <w:rsid w:val="00071C77"/>
    <w:rsid w:val="000A2EED"/>
    <w:rsid w:val="000B233E"/>
    <w:rsid w:val="000B7550"/>
    <w:rsid w:val="000B7703"/>
    <w:rsid w:val="000C2352"/>
    <w:rsid w:val="000E0663"/>
    <w:rsid w:val="000E1133"/>
    <w:rsid w:val="000E4DF4"/>
    <w:rsid w:val="000F2286"/>
    <w:rsid w:val="00101130"/>
    <w:rsid w:val="001013CC"/>
    <w:rsid w:val="00102297"/>
    <w:rsid w:val="00105AB3"/>
    <w:rsid w:val="00106FF7"/>
    <w:rsid w:val="00107D2A"/>
    <w:rsid w:val="001139D5"/>
    <w:rsid w:val="00131AF5"/>
    <w:rsid w:val="00131BCA"/>
    <w:rsid w:val="00143231"/>
    <w:rsid w:val="001845E8"/>
    <w:rsid w:val="00187EE6"/>
    <w:rsid w:val="001A18CB"/>
    <w:rsid w:val="001B3D2E"/>
    <w:rsid w:val="001D0452"/>
    <w:rsid w:val="001E2B19"/>
    <w:rsid w:val="001F21FF"/>
    <w:rsid w:val="00207280"/>
    <w:rsid w:val="00207D2E"/>
    <w:rsid w:val="002123B5"/>
    <w:rsid w:val="00214121"/>
    <w:rsid w:val="00234D43"/>
    <w:rsid w:val="00244EF9"/>
    <w:rsid w:val="00255B0B"/>
    <w:rsid w:val="0026275F"/>
    <w:rsid w:val="002820B5"/>
    <w:rsid w:val="00283D98"/>
    <w:rsid w:val="002A2F1E"/>
    <w:rsid w:val="002A439D"/>
    <w:rsid w:val="002A43C3"/>
    <w:rsid w:val="002A65CE"/>
    <w:rsid w:val="002B278A"/>
    <w:rsid w:val="002D4BA0"/>
    <w:rsid w:val="002E154E"/>
    <w:rsid w:val="002F35FF"/>
    <w:rsid w:val="0031743F"/>
    <w:rsid w:val="00350C43"/>
    <w:rsid w:val="00351394"/>
    <w:rsid w:val="0036657C"/>
    <w:rsid w:val="00396222"/>
    <w:rsid w:val="00397ECC"/>
    <w:rsid w:val="003B4E3F"/>
    <w:rsid w:val="003B6ACE"/>
    <w:rsid w:val="003D0257"/>
    <w:rsid w:val="003D2C15"/>
    <w:rsid w:val="003E4A9A"/>
    <w:rsid w:val="003F3FB3"/>
    <w:rsid w:val="003F4AD6"/>
    <w:rsid w:val="0041491B"/>
    <w:rsid w:val="00423EBF"/>
    <w:rsid w:val="00437BEB"/>
    <w:rsid w:val="004441C4"/>
    <w:rsid w:val="0044557F"/>
    <w:rsid w:val="00452F4A"/>
    <w:rsid w:val="00470126"/>
    <w:rsid w:val="004703F7"/>
    <w:rsid w:val="004816DA"/>
    <w:rsid w:val="00493D98"/>
    <w:rsid w:val="004A1A9D"/>
    <w:rsid w:val="004A1CEA"/>
    <w:rsid w:val="004A5B8C"/>
    <w:rsid w:val="004B4849"/>
    <w:rsid w:val="004D5216"/>
    <w:rsid w:val="004E29A3"/>
    <w:rsid w:val="004E35EF"/>
    <w:rsid w:val="004E4102"/>
    <w:rsid w:val="004F0744"/>
    <w:rsid w:val="005016B6"/>
    <w:rsid w:val="00507507"/>
    <w:rsid w:val="00510463"/>
    <w:rsid w:val="00512761"/>
    <w:rsid w:val="0053045C"/>
    <w:rsid w:val="005438C9"/>
    <w:rsid w:val="005444B5"/>
    <w:rsid w:val="005676F9"/>
    <w:rsid w:val="005679D2"/>
    <w:rsid w:val="00575369"/>
    <w:rsid w:val="00590DEF"/>
    <w:rsid w:val="0059409E"/>
    <w:rsid w:val="005A18AB"/>
    <w:rsid w:val="005B7EF5"/>
    <w:rsid w:val="005C6AE3"/>
    <w:rsid w:val="005F4F43"/>
    <w:rsid w:val="0061202A"/>
    <w:rsid w:val="0062099A"/>
    <w:rsid w:val="00621701"/>
    <w:rsid w:val="00632E50"/>
    <w:rsid w:val="00634620"/>
    <w:rsid w:val="006470EC"/>
    <w:rsid w:val="00650093"/>
    <w:rsid w:val="00660CBA"/>
    <w:rsid w:val="00663D18"/>
    <w:rsid w:val="00666E54"/>
    <w:rsid w:val="006A056A"/>
    <w:rsid w:val="006D1907"/>
    <w:rsid w:val="006E185E"/>
    <w:rsid w:val="007036D7"/>
    <w:rsid w:val="0071041F"/>
    <w:rsid w:val="00737058"/>
    <w:rsid w:val="00774D44"/>
    <w:rsid w:val="007761B8"/>
    <w:rsid w:val="0077639A"/>
    <w:rsid w:val="0078650F"/>
    <w:rsid w:val="007A2B79"/>
    <w:rsid w:val="007A7ACD"/>
    <w:rsid w:val="007B33B4"/>
    <w:rsid w:val="007D1412"/>
    <w:rsid w:val="007D57E7"/>
    <w:rsid w:val="007F6B06"/>
    <w:rsid w:val="008050CA"/>
    <w:rsid w:val="00807B8D"/>
    <w:rsid w:val="008118CC"/>
    <w:rsid w:val="008121C4"/>
    <w:rsid w:val="00817652"/>
    <w:rsid w:val="0084286F"/>
    <w:rsid w:val="0086270B"/>
    <w:rsid w:val="008629D6"/>
    <w:rsid w:val="00863E05"/>
    <w:rsid w:val="00877EE7"/>
    <w:rsid w:val="00883A80"/>
    <w:rsid w:val="00884E40"/>
    <w:rsid w:val="008919D9"/>
    <w:rsid w:val="00897647"/>
    <w:rsid w:val="008A4E62"/>
    <w:rsid w:val="008B4470"/>
    <w:rsid w:val="008C2293"/>
    <w:rsid w:val="008C3173"/>
    <w:rsid w:val="008C7F49"/>
    <w:rsid w:val="008D0D2C"/>
    <w:rsid w:val="008D4822"/>
    <w:rsid w:val="008E3559"/>
    <w:rsid w:val="008E4DCA"/>
    <w:rsid w:val="008F7E35"/>
    <w:rsid w:val="00900502"/>
    <w:rsid w:val="009043FF"/>
    <w:rsid w:val="0091306C"/>
    <w:rsid w:val="00921AA3"/>
    <w:rsid w:val="00924A1A"/>
    <w:rsid w:val="00930D99"/>
    <w:rsid w:val="00960F20"/>
    <w:rsid w:val="009801D6"/>
    <w:rsid w:val="00984689"/>
    <w:rsid w:val="00985B95"/>
    <w:rsid w:val="00986403"/>
    <w:rsid w:val="0099038E"/>
    <w:rsid w:val="00991600"/>
    <w:rsid w:val="00995900"/>
    <w:rsid w:val="009A1AB4"/>
    <w:rsid w:val="009B09C4"/>
    <w:rsid w:val="009C7777"/>
    <w:rsid w:val="009D191E"/>
    <w:rsid w:val="009D4941"/>
    <w:rsid w:val="009E283E"/>
    <w:rsid w:val="009E29F8"/>
    <w:rsid w:val="009E514A"/>
    <w:rsid w:val="009E5484"/>
    <w:rsid w:val="009F59D4"/>
    <w:rsid w:val="00A06CF7"/>
    <w:rsid w:val="00A10380"/>
    <w:rsid w:val="00A27F7D"/>
    <w:rsid w:val="00A5294E"/>
    <w:rsid w:val="00A55A69"/>
    <w:rsid w:val="00A56EF3"/>
    <w:rsid w:val="00A600DB"/>
    <w:rsid w:val="00A65B01"/>
    <w:rsid w:val="00A744F2"/>
    <w:rsid w:val="00A92540"/>
    <w:rsid w:val="00A96D9F"/>
    <w:rsid w:val="00AA1258"/>
    <w:rsid w:val="00AC28C1"/>
    <w:rsid w:val="00AC7EB7"/>
    <w:rsid w:val="00AE1985"/>
    <w:rsid w:val="00AE23E5"/>
    <w:rsid w:val="00AF4C85"/>
    <w:rsid w:val="00B04CCF"/>
    <w:rsid w:val="00B052BE"/>
    <w:rsid w:val="00B13188"/>
    <w:rsid w:val="00B23494"/>
    <w:rsid w:val="00B34E93"/>
    <w:rsid w:val="00B40215"/>
    <w:rsid w:val="00B47D53"/>
    <w:rsid w:val="00B52FED"/>
    <w:rsid w:val="00B550F7"/>
    <w:rsid w:val="00B84FE9"/>
    <w:rsid w:val="00BA551E"/>
    <w:rsid w:val="00BC53AD"/>
    <w:rsid w:val="00BD05A1"/>
    <w:rsid w:val="00BE452F"/>
    <w:rsid w:val="00BF7501"/>
    <w:rsid w:val="00C001CF"/>
    <w:rsid w:val="00C00BE1"/>
    <w:rsid w:val="00C014E6"/>
    <w:rsid w:val="00C04027"/>
    <w:rsid w:val="00C10CBB"/>
    <w:rsid w:val="00C13148"/>
    <w:rsid w:val="00C52E1E"/>
    <w:rsid w:val="00C56971"/>
    <w:rsid w:val="00C602B6"/>
    <w:rsid w:val="00C65D27"/>
    <w:rsid w:val="00C77247"/>
    <w:rsid w:val="00C778A1"/>
    <w:rsid w:val="00C8051D"/>
    <w:rsid w:val="00C81C9D"/>
    <w:rsid w:val="00C85F7F"/>
    <w:rsid w:val="00C91355"/>
    <w:rsid w:val="00CA748A"/>
    <w:rsid w:val="00CA7A13"/>
    <w:rsid w:val="00CB0A83"/>
    <w:rsid w:val="00CB732B"/>
    <w:rsid w:val="00CC6B2C"/>
    <w:rsid w:val="00CD2BE9"/>
    <w:rsid w:val="00CD6693"/>
    <w:rsid w:val="00CD7AE7"/>
    <w:rsid w:val="00CE0F22"/>
    <w:rsid w:val="00CF5793"/>
    <w:rsid w:val="00CF5A24"/>
    <w:rsid w:val="00CF693B"/>
    <w:rsid w:val="00D003D7"/>
    <w:rsid w:val="00D12F7C"/>
    <w:rsid w:val="00D21818"/>
    <w:rsid w:val="00D331F5"/>
    <w:rsid w:val="00D3638A"/>
    <w:rsid w:val="00D516FC"/>
    <w:rsid w:val="00D73D78"/>
    <w:rsid w:val="00D86D82"/>
    <w:rsid w:val="00D93CAC"/>
    <w:rsid w:val="00D945A8"/>
    <w:rsid w:val="00DA1615"/>
    <w:rsid w:val="00DA3AF1"/>
    <w:rsid w:val="00DA5C78"/>
    <w:rsid w:val="00DA5E65"/>
    <w:rsid w:val="00DB40C2"/>
    <w:rsid w:val="00DC2AB4"/>
    <w:rsid w:val="00DC406F"/>
    <w:rsid w:val="00DD5888"/>
    <w:rsid w:val="00DD7B2A"/>
    <w:rsid w:val="00DF47FA"/>
    <w:rsid w:val="00DF4814"/>
    <w:rsid w:val="00DF71D0"/>
    <w:rsid w:val="00E535BB"/>
    <w:rsid w:val="00E57541"/>
    <w:rsid w:val="00E82E6A"/>
    <w:rsid w:val="00E85BA5"/>
    <w:rsid w:val="00EC33C3"/>
    <w:rsid w:val="00ED722C"/>
    <w:rsid w:val="00ED7242"/>
    <w:rsid w:val="00F015DE"/>
    <w:rsid w:val="00F023D6"/>
    <w:rsid w:val="00F2386C"/>
    <w:rsid w:val="00F24DB2"/>
    <w:rsid w:val="00F4647D"/>
    <w:rsid w:val="00F51945"/>
    <w:rsid w:val="00F6099E"/>
    <w:rsid w:val="00F63D9B"/>
    <w:rsid w:val="00F92915"/>
    <w:rsid w:val="00F92A69"/>
    <w:rsid w:val="00F95D89"/>
    <w:rsid w:val="00FA43E7"/>
    <w:rsid w:val="00FC29F6"/>
    <w:rsid w:val="00FD347C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30C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629DD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629DD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629DD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629DD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629DD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629DD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629DD1" w:themeColor="accent1" w:shadow="1"/>
        <w:left w:val="single" w:sz="2" w:space="10" w:color="629DD1" w:themeColor="accent1" w:shadow="1"/>
        <w:bottom w:val="single" w:sz="2" w:space="10" w:color="629DD1" w:themeColor="accent1" w:shadow="1"/>
        <w:right w:val="single" w:sz="2" w:space="10" w:color="629DD1" w:themeColor="accent1" w:shadow="1"/>
      </w:pBdr>
      <w:ind w:left="1152" w:right="1152"/>
    </w:pPr>
    <w:rPr>
      <w:i/>
      <w:iCs/>
      <w:color w:val="629DD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629DD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629DD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629DD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24E76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24E76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629DD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A748A"/>
    <w:rPr>
      <w:color w:val="9454C3" w:themeColor="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4A1A9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A744F2"/>
  </w:style>
  <w:style w:type="character" w:customStyle="1" w:styleId="MainContent-Bold">
    <w:name w:val="Main Content - Bold"/>
    <w:basedOn w:val="DefaultParagraphFont"/>
    <w:rsid w:val="00985B95"/>
    <w:rPr>
      <w:rFonts w:ascii="Arial" w:hAnsi="Arial" w:cs="Arial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DB99973A926E49A89C5D2E6AD87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B3083-77F9-A843-A123-3D567CB9AA9D}"/>
      </w:docPartPr>
      <w:docPartBody>
        <w:p w:rsidR="00F45DA6" w:rsidRDefault="00F45DA6">
          <w:pPr>
            <w:pStyle w:val="90DB99973A926E49A89C5D2E6AD87DF2"/>
          </w:pPr>
          <w:r>
            <w:t>Aliquam dapibus.</w:t>
          </w:r>
        </w:p>
      </w:docPartBody>
    </w:docPart>
    <w:docPart>
      <w:docPartPr>
        <w:name w:val="45FBA1D7F9699047BDA1D62DFD37E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E0E7C-A10A-6C4D-A9D0-28D887774EF6}"/>
      </w:docPartPr>
      <w:docPartBody>
        <w:p w:rsidR="00F45DA6" w:rsidRDefault="00F45DA6">
          <w:pPr>
            <w:pStyle w:val="45FBA1D7F9699047BDA1D62DFD37E016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81D7A0B50F7502488285620D18FB7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E24BB-0346-434F-ACA1-67F52ED82F8E}"/>
      </w:docPartPr>
      <w:docPartBody>
        <w:p w:rsidR="00F45DA6" w:rsidRDefault="00F45DA6">
          <w:pPr>
            <w:pStyle w:val="81D7A0B50F7502488285620D18FB7388"/>
          </w:pPr>
          <w:r>
            <w:t>Aliquam dapibus.</w:t>
          </w:r>
        </w:p>
      </w:docPartBody>
    </w:docPart>
    <w:docPart>
      <w:docPartPr>
        <w:name w:val="127D8EC4ACD19B48B3A039C4BDB5E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D2C71-88B7-7242-9047-4843FFF173C6}"/>
      </w:docPartPr>
      <w:docPartBody>
        <w:p w:rsidR="00F45DA6" w:rsidRDefault="00F45DA6">
          <w:pPr>
            <w:pStyle w:val="127D8EC4ACD19B48B3A039C4BDB5EA7A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A6"/>
    <w:rsid w:val="005D701A"/>
    <w:rsid w:val="005D7472"/>
    <w:rsid w:val="00643AA9"/>
    <w:rsid w:val="006A01CA"/>
    <w:rsid w:val="0090551F"/>
    <w:rsid w:val="00923E0A"/>
    <w:rsid w:val="00AD7FCA"/>
    <w:rsid w:val="00C85030"/>
    <w:rsid w:val="00E04BFC"/>
    <w:rsid w:val="00E571AB"/>
    <w:rsid w:val="00F4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599BAF98FADA41BDCF265E3132F391">
    <w:name w:val="8C599BAF98FADA41BDCF265E3132F391"/>
  </w:style>
  <w:style w:type="paragraph" w:customStyle="1" w:styleId="99CDEA9EA1742145BB40B5EC85B25127">
    <w:name w:val="99CDEA9EA1742145BB40B5EC85B25127"/>
  </w:style>
  <w:style w:type="paragraph" w:customStyle="1" w:styleId="45B7290D1998D54792677A1F3022B1AD">
    <w:name w:val="45B7290D1998D54792677A1F3022B1AD"/>
  </w:style>
  <w:style w:type="paragraph" w:customStyle="1" w:styleId="25230D7B875D344DB866EF00E04D05E3">
    <w:name w:val="25230D7B875D344DB866EF00E04D05E3"/>
  </w:style>
  <w:style w:type="paragraph" w:customStyle="1" w:styleId="8CA18C7E8A40AB44A585583AA03BE611">
    <w:name w:val="8CA18C7E8A40AB44A585583AA03BE611"/>
  </w:style>
  <w:style w:type="paragraph" w:customStyle="1" w:styleId="35EFC6BC73739A4898B719653E73D7FF">
    <w:name w:val="35EFC6BC73739A4898B719653E73D7FF"/>
  </w:style>
  <w:style w:type="paragraph" w:customStyle="1" w:styleId="336B5DD14EA81B4F851DD66E5C0E754E">
    <w:name w:val="336B5DD14EA81B4F851DD66E5C0E754E"/>
  </w:style>
  <w:style w:type="paragraph" w:customStyle="1" w:styleId="90DB99973A926E49A89C5D2E6AD87DF2">
    <w:name w:val="90DB99973A926E49A89C5D2E6AD87DF2"/>
  </w:style>
  <w:style w:type="paragraph" w:customStyle="1" w:styleId="45FBA1D7F9699047BDA1D62DFD37E016">
    <w:name w:val="45FBA1D7F9699047BDA1D62DFD37E016"/>
  </w:style>
  <w:style w:type="paragraph" w:customStyle="1" w:styleId="81D7A0B50F7502488285620D18FB7388">
    <w:name w:val="81D7A0B50F7502488285620D18FB7388"/>
  </w:style>
  <w:style w:type="paragraph" w:customStyle="1" w:styleId="127D8EC4ACD19B48B3A039C4BDB5EA7A">
    <w:name w:val="127D8EC4ACD19B48B3A039C4BDB5EA7A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71E9A8BE45F16741BE8B09F40C071244">
    <w:name w:val="71E9A8BE45F16741BE8B09F40C071244"/>
  </w:style>
  <w:style w:type="paragraph" w:customStyle="1" w:styleId="ABA9F68D11A93C4FB1015A13A944C160">
    <w:name w:val="ABA9F68D11A93C4FB1015A13A944C160"/>
    <w:rsid w:val="00E04BFC"/>
  </w:style>
  <w:style w:type="paragraph" w:customStyle="1" w:styleId="8F31E1DE238390488C7B3BCF81892DEF">
    <w:name w:val="8F31E1DE238390488C7B3BCF81892DEF"/>
    <w:rsid w:val="00E04BFC"/>
  </w:style>
  <w:style w:type="paragraph" w:customStyle="1" w:styleId="A85DC3BD7D0F4D44BA1DDED07ACD15CB">
    <w:name w:val="A85DC3BD7D0F4D44BA1DDED07ACD15CB"/>
    <w:rsid w:val="00E04BFC"/>
  </w:style>
  <w:style w:type="paragraph" w:customStyle="1" w:styleId="F275E29A0F3BC04F8580C810370EBF14">
    <w:name w:val="F275E29A0F3BC04F8580C810370EBF14"/>
    <w:rsid w:val="00E04BFC"/>
  </w:style>
  <w:style w:type="paragraph" w:customStyle="1" w:styleId="4F4BF5F85537AE4A9B1A59DA9A46EE8D">
    <w:name w:val="4F4BF5F85537AE4A9B1A59DA9A46EE8D"/>
    <w:rsid w:val="00E04BFC"/>
  </w:style>
  <w:style w:type="paragraph" w:customStyle="1" w:styleId="33CA8B3F94AF744A884485A78AC8630E">
    <w:name w:val="33CA8B3F94AF744A884485A78AC8630E"/>
    <w:rsid w:val="00E04BFC"/>
  </w:style>
  <w:style w:type="paragraph" w:customStyle="1" w:styleId="22F235DBDB31534D9D7FBBFCCC2CA29C">
    <w:name w:val="22F235DBDB31534D9D7FBBFCCC2CA29C"/>
    <w:rsid w:val="00AD7FCA"/>
    <w:rPr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View:Resumes:Initials Resume.dotx</Template>
  <TotalTime>185</TotalTime>
  <Pages>2</Pages>
  <Words>691</Words>
  <Characters>3943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4625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Unnadkat</dc:creator>
  <cp:keywords/>
  <dc:description/>
  <cp:lastModifiedBy>Microsoft Office User</cp:lastModifiedBy>
  <cp:revision>137</cp:revision>
  <dcterms:created xsi:type="dcterms:W3CDTF">2015-06-19T13:32:00Z</dcterms:created>
  <dcterms:modified xsi:type="dcterms:W3CDTF">2016-11-13T21:18:00Z</dcterms:modified>
  <cp:category/>
</cp:coreProperties>
</file>